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Logó"/>
        <w:tag w:val="Logó"/>
        <w:id w:val="23306270"/>
        <w:lock w:val="sdtContentLocked"/>
        <w:picture/>
      </w:sdtPr>
      <w:sdtEndPr/>
      <w:sdtContent>
        <w:p w:rsidR="00AA7FBE" w:rsidRDefault="00110386" w:rsidP="00AA7FBE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2365541" cy="810770"/>
                <wp:effectExtent l="0" t="0" r="0" b="8890"/>
                <wp:docPr id="5" name="Kép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euron_Logo_hu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5541" cy="810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00163A32" w:rsidRPr="004D7416" w:rsidRDefault="00163A32" w:rsidP="00163A32">
      <w:pPr>
        <w:spacing w:before="120"/>
        <w:jc w:val="center"/>
        <w:rPr>
          <w:b/>
          <w:caps/>
          <w:sz w:val="18"/>
          <w:szCs w:val="18"/>
        </w:rPr>
      </w:pPr>
      <w:r w:rsidRPr="004D7416">
        <w:rPr>
          <w:b/>
          <w:caps/>
          <w:sz w:val="18"/>
          <w:szCs w:val="18"/>
        </w:rPr>
        <w:t>A testre szabott megoldások szakértője</w:t>
      </w:r>
    </w:p>
    <w:sdt>
      <w:sdtPr>
        <w:alias w:val="A dokumentum típusa"/>
        <w:tag w:val="A dokumentum típusa"/>
        <w:id w:val="93716007"/>
        <w:lock w:val="sdtLocked"/>
        <w:placeholder>
          <w:docPart w:val="447F004874C44CA99ADC351D343D50DE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 w:multiLine="1"/>
      </w:sdtPr>
      <w:sdtEndPr/>
      <w:sdtContent>
        <w:p w:rsidR="00AA7FBE" w:rsidRPr="001C7FE5" w:rsidRDefault="005F60D2" w:rsidP="00B82351">
          <w:pPr>
            <w:pStyle w:val="Dokumentumtpusa"/>
          </w:pPr>
          <w:r>
            <w:t>Funkcionális Specifikáció</w:t>
          </w:r>
        </w:p>
      </w:sdtContent>
    </w:sdt>
    <w:sdt>
      <w:sdtPr>
        <w:alias w:val="A dokumentum címe"/>
        <w:tag w:val="A dokumentum címe"/>
        <w:id w:val="22207148"/>
        <w:lock w:val="sdtLocked"/>
        <w:placeholder>
          <w:docPart w:val="75C5D60E658F41D88E1368DD395D39C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 w:multiLine="1"/>
      </w:sdtPr>
      <w:sdtEndPr/>
      <w:sdtContent>
        <w:p w:rsidR="00AA7FBE" w:rsidRPr="00DC36B6" w:rsidRDefault="00FC6D9B" w:rsidP="001C7FE5">
          <w:pPr>
            <w:pStyle w:val="Cm"/>
          </w:pPr>
          <w:r w:rsidRPr="00FC6D9B">
            <w:t>WEBSHOP PROJEKT</w:t>
          </w:r>
        </w:p>
      </w:sdtContent>
    </w:sdt>
    <w:sdt>
      <w:sdtPr>
        <w:alias w:val="A dokumentum alcíme"/>
        <w:tag w:val="A dokumentum alcíme"/>
        <w:id w:val="23306261"/>
        <w:lock w:val="sdtLocked"/>
        <w:placeholder>
          <w:docPart w:val="7295BCCA3795421BACBB4322950DD00D"/>
        </w:placeholder>
        <w:text w:multiLine="1"/>
      </w:sdtPr>
      <w:sdtEndPr/>
      <w:sdtContent>
        <w:p w:rsidR="00AA7FBE" w:rsidRDefault="00717708" w:rsidP="0000707B">
          <w:pPr>
            <w:spacing w:after="3600"/>
            <w:jc w:val="center"/>
          </w:pPr>
          <w:r>
            <w:br/>
          </w:r>
        </w:p>
      </w:sdtContent>
    </w:sdt>
    <w:p w:rsidR="00AA7FBE" w:rsidRPr="004C268A" w:rsidRDefault="00AA7FBE" w:rsidP="001C7FE5">
      <w:pPr>
        <w:pStyle w:val="Dokumentumadatok"/>
      </w:pPr>
      <w:r w:rsidRPr="004C268A">
        <w:t xml:space="preserve">Készítette: </w:t>
      </w:r>
      <w:sdt>
        <w:sdtPr>
          <w:alias w:val="Szerző"/>
          <w:tag w:val="Szerző"/>
          <w:id w:val="22207166"/>
          <w:lock w:val="sdtLocked"/>
          <w:placeholder>
            <w:docPart w:val="84F83FFD7DF34B7C99A3F4B8ACDC2FA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F05CA9">
            <w:t>Zelei Attila</w:t>
          </w:r>
        </w:sdtContent>
      </w:sdt>
    </w:p>
    <w:p w:rsidR="00AA7FBE" w:rsidRPr="004C268A" w:rsidRDefault="00AA7FBE" w:rsidP="001C7FE5">
      <w:pPr>
        <w:pStyle w:val="Dokumentumadatok"/>
      </w:pPr>
      <w:r w:rsidRPr="004C268A">
        <w:t xml:space="preserve">Jóváhagyta: </w:t>
      </w:r>
      <w:sdt>
        <w:sdtPr>
          <w:alias w:val="Jóváhagyó"/>
          <w:tag w:val="Jóváhagyó"/>
          <w:id w:val="23306207"/>
          <w:lock w:val="sdtLocked"/>
          <w:placeholder>
            <w:docPart w:val="10BFEAC8C9044FF682F4ABB9284B068B"/>
          </w:placeholder>
          <w:showingPlcHdr/>
          <w:text/>
        </w:sdtPr>
        <w:sdtEndPr/>
        <w:sdtContent>
          <w:r w:rsidR="00FC6D9B" w:rsidRPr="00611B7A">
            <w:rPr>
              <w:color w:val="FF0000"/>
            </w:rPr>
            <w:t>A jóváhagyó neve</w:t>
          </w:r>
        </w:sdtContent>
      </w:sdt>
    </w:p>
    <w:p w:rsidR="00AA7FBE" w:rsidRPr="004C268A" w:rsidRDefault="00AA7FBE" w:rsidP="001C7FE5">
      <w:pPr>
        <w:pStyle w:val="Dokumentumadatok"/>
      </w:pPr>
      <w:r w:rsidRPr="004C268A">
        <w:t xml:space="preserve">Verzió: </w:t>
      </w:r>
      <w:sdt>
        <w:sdtPr>
          <w:alias w:val="Verzió"/>
          <w:tag w:val="Verzió"/>
          <w:id w:val="23306255"/>
          <w:lock w:val="sdtLocked"/>
          <w:placeholder>
            <w:docPart w:val="4A816E021CDD419AAB447920165C7DA8"/>
          </w:placeholder>
          <w:text/>
        </w:sdtPr>
        <w:sdtEndPr/>
        <w:sdtContent>
          <w:r w:rsidR="00F05CA9">
            <w:t>1.0</w:t>
          </w:r>
        </w:sdtContent>
      </w:sdt>
    </w:p>
    <w:p w:rsidR="00AA7FBE" w:rsidRPr="004C268A" w:rsidRDefault="00AA7FBE" w:rsidP="001C7FE5">
      <w:pPr>
        <w:pStyle w:val="Dokumentumadatok"/>
      </w:pPr>
      <w:r w:rsidRPr="004C268A">
        <w:rPr>
          <w:rFonts w:cs="Arial"/>
        </w:rPr>
        <w:t>©</w:t>
      </w:r>
      <w:r w:rsidRPr="004C268A">
        <w:t xml:space="preserve"> </w:t>
      </w:r>
      <w:sdt>
        <w:sdtPr>
          <w:alias w:val="Dátum"/>
          <w:tag w:val="Dátum"/>
          <w:id w:val="23306175"/>
          <w:lock w:val="sdtLocked"/>
          <w:date>
            <w:dateFormat w:val="yyyy"/>
            <w:lid w:val="hu-HU"/>
            <w:storeMappedDataAs w:val="dateTime"/>
            <w:calendar w:val="gregorian"/>
          </w:date>
        </w:sdtPr>
        <w:sdtEndPr/>
        <w:sdtContent>
          <w:r w:rsidR="008005B8">
            <w:t>2017</w:t>
          </w:r>
        </w:sdtContent>
      </w:sdt>
    </w:p>
    <w:sdt>
      <w:sdtPr>
        <w:alias w:val="Cégnév"/>
        <w:tag w:val="Cégnév"/>
        <w:id w:val="25124741"/>
        <w:lock w:val="sdtLocked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:rsidR="00F31978" w:rsidRDefault="00611B7A" w:rsidP="001C7FE5">
          <w:pPr>
            <w:pStyle w:val="Dokumentumadatok"/>
          </w:pPr>
          <w:r>
            <w:t>Neuron Szoftver Kft.</w:t>
          </w:r>
        </w:p>
      </w:sdtContent>
    </w:sdt>
    <w:p w:rsidR="004550BC" w:rsidRDefault="00815F3D" w:rsidP="001C7FE5">
      <w:pPr>
        <w:pStyle w:val="Dokumentumadatok"/>
      </w:pPr>
      <w:hyperlink r:id="rId12" w:history="1">
        <w:r w:rsidR="004550BC" w:rsidRPr="00306CC2">
          <w:rPr>
            <w:rStyle w:val="Hiperhivatkozs"/>
            <w:sz w:val="20"/>
          </w:rPr>
          <w:t>www.neuron.hu</w:t>
        </w:r>
      </w:hyperlink>
    </w:p>
    <w:p w:rsidR="004550BC" w:rsidRDefault="004550BC" w:rsidP="001C7FE5">
      <w:pPr>
        <w:pStyle w:val="Dokumentumadatok"/>
      </w:pPr>
    </w:p>
    <w:p w:rsidR="00AA7FBE" w:rsidRPr="00EE01A8" w:rsidRDefault="00AA7FBE" w:rsidP="000625EF">
      <w:pPr>
        <w:pStyle w:val="Cmsor1"/>
      </w:pPr>
      <w:r>
        <w:br w:type="page"/>
      </w:r>
      <w:bookmarkStart w:id="0" w:name="_Toc487465045"/>
      <w:r w:rsidR="000B17BF">
        <w:lastRenderedPageBreak/>
        <w:t>A d</w:t>
      </w:r>
      <w:r w:rsidR="00EE01A8" w:rsidRPr="00EE01A8">
        <w:t>okumentum története</w:t>
      </w:r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3"/>
        <w:gridCol w:w="1685"/>
        <w:gridCol w:w="1787"/>
        <w:gridCol w:w="2120"/>
        <w:gridCol w:w="3033"/>
      </w:tblGrid>
      <w:tr w:rsidR="00AA7FBE" w:rsidRPr="00EE01A8" w:rsidTr="00FC6D9B">
        <w:tc>
          <w:tcPr>
            <w:tcW w:w="521" w:type="pct"/>
          </w:tcPr>
          <w:p w:rsidR="00AA7FBE" w:rsidRPr="00EE01A8" w:rsidRDefault="00AA7FBE" w:rsidP="00EE01A8">
            <w:pPr>
              <w:jc w:val="center"/>
              <w:rPr>
                <w:b/>
              </w:rPr>
            </w:pPr>
            <w:r w:rsidRPr="00EE01A8">
              <w:rPr>
                <w:b/>
              </w:rPr>
              <w:t>Változat</w:t>
            </w:r>
          </w:p>
        </w:tc>
        <w:tc>
          <w:tcPr>
            <w:tcW w:w="875" w:type="pct"/>
          </w:tcPr>
          <w:p w:rsidR="00AA7FBE" w:rsidRPr="00EE01A8" w:rsidRDefault="00AA7FBE" w:rsidP="00EE01A8">
            <w:pPr>
              <w:jc w:val="center"/>
              <w:rPr>
                <w:b/>
              </w:rPr>
            </w:pPr>
            <w:r w:rsidRPr="00EE01A8">
              <w:rPr>
                <w:b/>
              </w:rPr>
              <w:t>Dátum</w:t>
            </w:r>
          </w:p>
        </w:tc>
        <w:tc>
          <w:tcPr>
            <w:tcW w:w="928" w:type="pct"/>
          </w:tcPr>
          <w:p w:rsidR="00AA7FBE" w:rsidRPr="00EE01A8" w:rsidRDefault="00AA7FBE" w:rsidP="00EE01A8">
            <w:pPr>
              <w:jc w:val="center"/>
              <w:rPr>
                <w:b/>
              </w:rPr>
            </w:pPr>
            <w:r w:rsidRPr="00EE01A8">
              <w:rPr>
                <w:b/>
              </w:rPr>
              <w:t>Módosító</w:t>
            </w:r>
          </w:p>
        </w:tc>
        <w:tc>
          <w:tcPr>
            <w:tcW w:w="1101" w:type="pct"/>
          </w:tcPr>
          <w:p w:rsidR="00AA7FBE" w:rsidRPr="00EE01A8" w:rsidRDefault="00AA7FBE" w:rsidP="00EE01A8">
            <w:pPr>
              <w:jc w:val="center"/>
              <w:rPr>
                <w:b/>
              </w:rPr>
            </w:pPr>
            <w:r w:rsidRPr="00EE01A8">
              <w:rPr>
                <w:b/>
              </w:rPr>
              <w:t>Jóváhagyó</w:t>
            </w:r>
          </w:p>
        </w:tc>
        <w:tc>
          <w:tcPr>
            <w:tcW w:w="1575" w:type="pct"/>
          </w:tcPr>
          <w:p w:rsidR="00AA7FBE" w:rsidRPr="00EE01A8" w:rsidRDefault="00AA7FBE" w:rsidP="00EE01A8">
            <w:pPr>
              <w:jc w:val="center"/>
              <w:rPr>
                <w:b/>
              </w:rPr>
            </w:pPr>
            <w:r w:rsidRPr="00EE01A8">
              <w:rPr>
                <w:b/>
              </w:rPr>
              <w:t>Változás rövid leírása</w:t>
            </w:r>
          </w:p>
        </w:tc>
      </w:tr>
      <w:tr w:rsidR="00AA7FBE" w:rsidRPr="00EE01A8" w:rsidTr="00FC6D9B">
        <w:tc>
          <w:tcPr>
            <w:tcW w:w="521" w:type="pct"/>
          </w:tcPr>
          <w:p w:rsidR="00AA7FBE" w:rsidRPr="00EE01A8" w:rsidRDefault="00AA7FBE" w:rsidP="00EE01A8">
            <w:r w:rsidRPr="00EE01A8">
              <w:t>1</w:t>
            </w:r>
            <w:r w:rsidR="00DD1097">
              <w:t>.0</w:t>
            </w:r>
          </w:p>
        </w:tc>
        <w:tc>
          <w:tcPr>
            <w:tcW w:w="875" w:type="pct"/>
          </w:tcPr>
          <w:p w:rsidR="00AA7FBE" w:rsidRPr="00EE01A8" w:rsidRDefault="00B32A46" w:rsidP="00FC6D9B">
            <w:r>
              <w:fldChar w:fldCharType="begin"/>
            </w:r>
            <w:r w:rsidR="007432B9">
              <w:instrText xml:space="preserve"> CREATEDATE  \@ "yyyy.MM.dd."  \* MERGEFORMAT </w:instrText>
            </w:r>
            <w:r>
              <w:fldChar w:fldCharType="separate"/>
            </w:r>
            <w:r w:rsidR="00FC6D9B">
              <w:rPr>
                <w:noProof/>
              </w:rPr>
              <w:t>2017. július 10.</w:t>
            </w:r>
            <w:r>
              <w:fldChar w:fldCharType="end"/>
            </w:r>
          </w:p>
        </w:tc>
        <w:sdt>
          <w:sdtPr>
            <w:alias w:val="Szerző"/>
            <w:tag w:val="Szerző"/>
            <w:id w:val="8377843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 w:multiLine="1"/>
          </w:sdtPr>
          <w:sdtEndPr/>
          <w:sdtContent>
            <w:tc>
              <w:tcPr>
                <w:tcW w:w="928" w:type="pct"/>
              </w:tcPr>
              <w:p w:rsidR="00AA7FBE" w:rsidRPr="00EE01A8" w:rsidRDefault="00F05CA9" w:rsidP="00CF7039">
                <w:r>
                  <w:t>Zelei Attila</w:t>
                </w:r>
              </w:p>
            </w:tc>
          </w:sdtContent>
        </w:sdt>
        <w:tc>
          <w:tcPr>
            <w:tcW w:w="1101" w:type="pct"/>
          </w:tcPr>
          <w:p w:rsidR="00AA7FBE" w:rsidRPr="00EE01A8" w:rsidRDefault="00AA7FBE" w:rsidP="00831FD3"/>
        </w:tc>
        <w:tc>
          <w:tcPr>
            <w:tcW w:w="1575" w:type="pct"/>
          </w:tcPr>
          <w:p w:rsidR="00AA7FBE" w:rsidRPr="00EE01A8" w:rsidRDefault="00CF7039" w:rsidP="00EE01A8">
            <w:pPr>
              <w:jc w:val="left"/>
            </w:pPr>
            <w:r>
              <w:t>A dokumentum létrehozása</w:t>
            </w:r>
          </w:p>
        </w:tc>
      </w:tr>
    </w:tbl>
    <w:p w:rsidR="00AA7FBE" w:rsidRDefault="00AA7FBE" w:rsidP="00EE01A8"/>
    <w:p w:rsidR="00EE01A8" w:rsidRDefault="00EE01A8" w:rsidP="00D70823">
      <w:pPr>
        <w:pStyle w:val="Cmsor1"/>
      </w:pPr>
      <w:bookmarkStart w:id="1" w:name="_Toc487465046"/>
      <w:r>
        <w:t>Tartalomjegyzék</w:t>
      </w:r>
      <w:bookmarkEnd w:id="1"/>
    </w:p>
    <w:p w:rsidR="005824BB" w:rsidRDefault="00B32A46">
      <w:pPr>
        <w:pStyle w:val="TJ1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b/>
        </w:rPr>
        <w:fldChar w:fldCharType="begin"/>
      </w:r>
      <w:r w:rsidR="00EE01A8">
        <w:instrText xml:space="preserve"> TOC \o "3-3" \h \z \t "Címsor 1;1;Címsor 2;2" </w:instrText>
      </w:r>
      <w:r>
        <w:rPr>
          <w:b/>
        </w:rPr>
        <w:fldChar w:fldCharType="separate"/>
      </w:r>
      <w:hyperlink w:anchor="_Toc487465045" w:history="1">
        <w:r w:rsidR="005824BB" w:rsidRPr="0031626D">
          <w:rPr>
            <w:rStyle w:val="Hiperhivatkozs"/>
            <w:noProof/>
          </w:rPr>
          <w:t>1</w:t>
        </w:r>
        <w:r w:rsidR="005824BB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5824BB" w:rsidRPr="0031626D">
          <w:rPr>
            <w:rStyle w:val="Hiperhivatkozs"/>
            <w:noProof/>
          </w:rPr>
          <w:t>A dokumentum története</w:t>
        </w:r>
        <w:r w:rsidR="005824BB">
          <w:rPr>
            <w:noProof/>
            <w:webHidden/>
          </w:rPr>
          <w:tab/>
        </w:r>
        <w:r w:rsidR="005824BB">
          <w:rPr>
            <w:noProof/>
            <w:webHidden/>
          </w:rPr>
          <w:fldChar w:fldCharType="begin"/>
        </w:r>
        <w:r w:rsidR="005824BB">
          <w:rPr>
            <w:noProof/>
            <w:webHidden/>
          </w:rPr>
          <w:instrText xml:space="preserve"> PAGEREF _Toc487465045 \h </w:instrText>
        </w:r>
        <w:r w:rsidR="005824BB">
          <w:rPr>
            <w:noProof/>
            <w:webHidden/>
          </w:rPr>
        </w:r>
        <w:r w:rsidR="005824BB">
          <w:rPr>
            <w:noProof/>
            <w:webHidden/>
          </w:rPr>
          <w:fldChar w:fldCharType="separate"/>
        </w:r>
        <w:r w:rsidR="005824BB">
          <w:rPr>
            <w:noProof/>
            <w:webHidden/>
          </w:rPr>
          <w:t>2</w:t>
        </w:r>
        <w:r w:rsidR="005824BB">
          <w:rPr>
            <w:noProof/>
            <w:webHidden/>
          </w:rPr>
          <w:fldChar w:fldCharType="end"/>
        </w:r>
      </w:hyperlink>
    </w:p>
    <w:p w:rsidR="005824BB" w:rsidRDefault="00815F3D">
      <w:pPr>
        <w:pStyle w:val="TJ1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87465046" w:history="1">
        <w:r w:rsidR="005824BB" w:rsidRPr="0031626D">
          <w:rPr>
            <w:rStyle w:val="Hiperhivatkozs"/>
            <w:noProof/>
          </w:rPr>
          <w:t>2</w:t>
        </w:r>
        <w:r w:rsidR="005824BB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5824BB" w:rsidRPr="0031626D">
          <w:rPr>
            <w:rStyle w:val="Hiperhivatkozs"/>
            <w:noProof/>
          </w:rPr>
          <w:t>Tartalomjegyzék</w:t>
        </w:r>
        <w:r w:rsidR="005824BB">
          <w:rPr>
            <w:noProof/>
            <w:webHidden/>
          </w:rPr>
          <w:tab/>
        </w:r>
        <w:r w:rsidR="005824BB">
          <w:rPr>
            <w:noProof/>
            <w:webHidden/>
          </w:rPr>
          <w:fldChar w:fldCharType="begin"/>
        </w:r>
        <w:r w:rsidR="005824BB">
          <w:rPr>
            <w:noProof/>
            <w:webHidden/>
          </w:rPr>
          <w:instrText xml:space="preserve"> PAGEREF _Toc487465046 \h </w:instrText>
        </w:r>
        <w:r w:rsidR="005824BB">
          <w:rPr>
            <w:noProof/>
            <w:webHidden/>
          </w:rPr>
        </w:r>
        <w:r w:rsidR="005824BB">
          <w:rPr>
            <w:noProof/>
            <w:webHidden/>
          </w:rPr>
          <w:fldChar w:fldCharType="separate"/>
        </w:r>
        <w:r w:rsidR="005824BB">
          <w:rPr>
            <w:noProof/>
            <w:webHidden/>
          </w:rPr>
          <w:t>2</w:t>
        </w:r>
        <w:r w:rsidR="005824BB">
          <w:rPr>
            <w:noProof/>
            <w:webHidden/>
          </w:rPr>
          <w:fldChar w:fldCharType="end"/>
        </w:r>
      </w:hyperlink>
    </w:p>
    <w:p w:rsidR="005824BB" w:rsidRDefault="00815F3D">
      <w:pPr>
        <w:pStyle w:val="TJ1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87465047" w:history="1">
        <w:r w:rsidR="005824BB" w:rsidRPr="0031626D">
          <w:rPr>
            <w:rStyle w:val="Hiperhivatkozs"/>
            <w:noProof/>
          </w:rPr>
          <w:t>3</w:t>
        </w:r>
        <w:r w:rsidR="005824BB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5824BB" w:rsidRPr="0031626D">
          <w:rPr>
            <w:rStyle w:val="Hiperhivatkozs"/>
            <w:noProof/>
          </w:rPr>
          <w:t>Bevezetés</w:t>
        </w:r>
        <w:r w:rsidR="005824BB">
          <w:rPr>
            <w:noProof/>
            <w:webHidden/>
          </w:rPr>
          <w:tab/>
        </w:r>
        <w:r w:rsidR="005824BB">
          <w:rPr>
            <w:noProof/>
            <w:webHidden/>
          </w:rPr>
          <w:fldChar w:fldCharType="begin"/>
        </w:r>
        <w:r w:rsidR="005824BB">
          <w:rPr>
            <w:noProof/>
            <w:webHidden/>
          </w:rPr>
          <w:instrText xml:space="preserve"> PAGEREF _Toc487465047 \h </w:instrText>
        </w:r>
        <w:r w:rsidR="005824BB">
          <w:rPr>
            <w:noProof/>
            <w:webHidden/>
          </w:rPr>
        </w:r>
        <w:r w:rsidR="005824BB">
          <w:rPr>
            <w:noProof/>
            <w:webHidden/>
          </w:rPr>
          <w:fldChar w:fldCharType="separate"/>
        </w:r>
        <w:r w:rsidR="005824BB">
          <w:rPr>
            <w:noProof/>
            <w:webHidden/>
          </w:rPr>
          <w:t>3</w:t>
        </w:r>
        <w:r w:rsidR="005824BB">
          <w:rPr>
            <w:noProof/>
            <w:webHidden/>
          </w:rPr>
          <w:fldChar w:fldCharType="end"/>
        </w:r>
      </w:hyperlink>
    </w:p>
    <w:p w:rsidR="005824BB" w:rsidRDefault="00815F3D">
      <w:pPr>
        <w:pStyle w:val="TJ1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87465048" w:history="1">
        <w:r w:rsidR="005824BB" w:rsidRPr="0031626D">
          <w:rPr>
            <w:rStyle w:val="Hiperhivatkozs"/>
            <w:noProof/>
          </w:rPr>
          <w:t>4</w:t>
        </w:r>
        <w:r w:rsidR="005824BB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5824BB" w:rsidRPr="0031626D">
          <w:rPr>
            <w:rStyle w:val="Hiperhivatkozs"/>
            <w:noProof/>
          </w:rPr>
          <w:t>A rendszer felépítése</w:t>
        </w:r>
        <w:r w:rsidR="005824BB">
          <w:rPr>
            <w:noProof/>
            <w:webHidden/>
          </w:rPr>
          <w:tab/>
        </w:r>
        <w:r w:rsidR="005824BB">
          <w:rPr>
            <w:noProof/>
            <w:webHidden/>
          </w:rPr>
          <w:fldChar w:fldCharType="begin"/>
        </w:r>
        <w:r w:rsidR="005824BB">
          <w:rPr>
            <w:noProof/>
            <w:webHidden/>
          </w:rPr>
          <w:instrText xml:space="preserve"> PAGEREF _Toc487465048 \h </w:instrText>
        </w:r>
        <w:r w:rsidR="005824BB">
          <w:rPr>
            <w:noProof/>
            <w:webHidden/>
          </w:rPr>
        </w:r>
        <w:r w:rsidR="005824BB">
          <w:rPr>
            <w:noProof/>
            <w:webHidden/>
          </w:rPr>
          <w:fldChar w:fldCharType="separate"/>
        </w:r>
        <w:r w:rsidR="005824BB">
          <w:rPr>
            <w:noProof/>
            <w:webHidden/>
          </w:rPr>
          <w:t>3</w:t>
        </w:r>
        <w:r w:rsidR="005824BB">
          <w:rPr>
            <w:noProof/>
            <w:webHidden/>
          </w:rPr>
          <w:fldChar w:fldCharType="end"/>
        </w:r>
      </w:hyperlink>
    </w:p>
    <w:p w:rsidR="005824BB" w:rsidRDefault="00815F3D">
      <w:pPr>
        <w:pStyle w:val="TJ1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87465049" w:history="1">
        <w:r w:rsidR="005824BB" w:rsidRPr="0031626D">
          <w:rPr>
            <w:rStyle w:val="Hiperhivatkozs"/>
            <w:noProof/>
          </w:rPr>
          <w:t>5</w:t>
        </w:r>
        <w:r w:rsidR="005824BB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5824BB" w:rsidRPr="0031626D">
          <w:rPr>
            <w:rStyle w:val="Hiperhivatkozs"/>
            <w:noProof/>
          </w:rPr>
          <w:t>Általános elvárások</w:t>
        </w:r>
        <w:r w:rsidR="005824BB">
          <w:rPr>
            <w:noProof/>
            <w:webHidden/>
          </w:rPr>
          <w:tab/>
        </w:r>
        <w:r w:rsidR="005824BB">
          <w:rPr>
            <w:noProof/>
            <w:webHidden/>
          </w:rPr>
          <w:fldChar w:fldCharType="begin"/>
        </w:r>
        <w:r w:rsidR="005824BB">
          <w:rPr>
            <w:noProof/>
            <w:webHidden/>
          </w:rPr>
          <w:instrText xml:space="preserve"> PAGEREF _Toc487465049 \h </w:instrText>
        </w:r>
        <w:r w:rsidR="005824BB">
          <w:rPr>
            <w:noProof/>
            <w:webHidden/>
          </w:rPr>
        </w:r>
        <w:r w:rsidR="005824BB">
          <w:rPr>
            <w:noProof/>
            <w:webHidden/>
          </w:rPr>
          <w:fldChar w:fldCharType="separate"/>
        </w:r>
        <w:r w:rsidR="005824BB">
          <w:rPr>
            <w:noProof/>
            <w:webHidden/>
          </w:rPr>
          <w:t>3</w:t>
        </w:r>
        <w:r w:rsidR="005824BB">
          <w:rPr>
            <w:noProof/>
            <w:webHidden/>
          </w:rPr>
          <w:fldChar w:fldCharType="end"/>
        </w:r>
      </w:hyperlink>
    </w:p>
    <w:p w:rsidR="005824BB" w:rsidRDefault="00815F3D">
      <w:pPr>
        <w:pStyle w:val="TJ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87465050" w:history="1">
        <w:r w:rsidR="005824BB" w:rsidRPr="0031626D">
          <w:rPr>
            <w:rStyle w:val="Hiperhivatkozs"/>
            <w:noProof/>
          </w:rPr>
          <w:t>5.1</w:t>
        </w:r>
        <w:r w:rsidR="005824BB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5824BB" w:rsidRPr="0031626D">
          <w:rPr>
            <w:rStyle w:val="Hiperhivatkozs"/>
            <w:noProof/>
          </w:rPr>
          <w:t>Felhasználó kezelése</w:t>
        </w:r>
        <w:r w:rsidR="005824BB">
          <w:rPr>
            <w:noProof/>
            <w:webHidden/>
          </w:rPr>
          <w:tab/>
        </w:r>
        <w:r w:rsidR="005824BB">
          <w:rPr>
            <w:noProof/>
            <w:webHidden/>
          </w:rPr>
          <w:fldChar w:fldCharType="begin"/>
        </w:r>
        <w:r w:rsidR="005824BB">
          <w:rPr>
            <w:noProof/>
            <w:webHidden/>
          </w:rPr>
          <w:instrText xml:space="preserve"> PAGEREF _Toc487465050 \h </w:instrText>
        </w:r>
        <w:r w:rsidR="005824BB">
          <w:rPr>
            <w:noProof/>
            <w:webHidden/>
          </w:rPr>
        </w:r>
        <w:r w:rsidR="005824BB">
          <w:rPr>
            <w:noProof/>
            <w:webHidden/>
          </w:rPr>
          <w:fldChar w:fldCharType="separate"/>
        </w:r>
        <w:r w:rsidR="005824BB">
          <w:rPr>
            <w:noProof/>
            <w:webHidden/>
          </w:rPr>
          <w:t>3</w:t>
        </w:r>
        <w:r w:rsidR="005824BB">
          <w:rPr>
            <w:noProof/>
            <w:webHidden/>
          </w:rPr>
          <w:fldChar w:fldCharType="end"/>
        </w:r>
      </w:hyperlink>
    </w:p>
    <w:p w:rsidR="005824BB" w:rsidRDefault="00815F3D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87465051" w:history="1">
        <w:r w:rsidR="005824BB" w:rsidRPr="0031626D">
          <w:rPr>
            <w:rStyle w:val="Hiperhivatkozs"/>
          </w:rPr>
          <w:t>5.1.1</w:t>
        </w:r>
        <w:r w:rsidR="005824BB">
          <w:rPr>
            <w:rFonts w:asciiTheme="minorHAnsi" w:eastAsiaTheme="minorEastAsia" w:hAnsiTheme="minorHAnsi" w:cstheme="minorBidi"/>
            <w:color w:val="auto"/>
          </w:rPr>
          <w:tab/>
        </w:r>
        <w:r w:rsidR="005824BB" w:rsidRPr="0031626D">
          <w:rPr>
            <w:rStyle w:val="Hiperhivatkozs"/>
          </w:rPr>
          <w:t>A felhasználó</w:t>
        </w:r>
        <w:r w:rsidR="005824BB">
          <w:rPr>
            <w:webHidden/>
          </w:rPr>
          <w:tab/>
        </w:r>
        <w:r w:rsidR="005824BB">
          <w:rPr>
            <w:webHidden/>
          </w:rPr>
          <w:fldChar w:fldCharType="begin"/>
        </w:r>
        <w:r w:rsidR="005824BB">
          <w:rPr>
            <w:webHidden/>
          </w:rPr>
          <w:instrText xml:space="preserve"> PAGEREF _Toc487465051 \h </w:instrText>
        </w:r>
        <w:r w:rsidR="005824BB">
          <w:rPr>
            <w:webHidden/>
          </w:rPr>
        </w:r>
        <w:r w:rsidR="005824BB">
          <w:rPr>
            <w:webHidden/>
          </w:rPr>
          <w:fldChar w:fldCharType="separate"/>
        </w:r>
        <w:r w:rsidR="005824BB">
          <w:rPr>
            <w:webHidden/>
          </w:rPr>
          <w:t>3</w:t>
        </w:r>
        <w:r w:rsidR="005824BB">
          <w:rPr>
            <w:webHidden/>
          </w:rPr>
          <w:fldChar w:fldCharType="end"/>
        </w:r>
      </w:hyperlink>
    </w:p>
    <w:p w:rsidR="005824BB" w:rsidRDefault="00815F3D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87465052" w:history="1">
        <w:r w:rsidR="005824BB" w:rsidRPr="0031626D">
          <w:rPr>
            <w:rStyle w:val="Hiperhivatkozs"/>
          </w:rPr>
          <w:t>5.1.2</w:t>
        </w:r>
        <w:r w:rsidR="005824BB">
          <w:rPr>
            <w:rFonts w:asciiTheme="minorHAnsi" w:eastAsiaTheme="minorEastAsia" w:hAnsiTheme="minorHAnsi" w:cstheme="minorBidi"/>
            <w:color w:val="auto"/>
          </w:rPr>
          <w:tab/>
        </w:r>
        <w:r w:rsidR="005824BB" w:rsidRPr="0031626D">
          <w:rPr>
            <w:rStyle w:val="Hiperhivatkozs"/>
          </w:rPr>
          <w:t>Az ügyfél</w:t>
        </w:r>
        <w:r w:rsidR="005824BB">
          <w:rPr>
            <w:webHidden/>
          </w:rPr>
          <w:tab/>
        </w:r>
        <w:r w:rsidR="005824BB">
          <w:rPr>
            <w:webHidden/>
          </w:rPr>
          <w:fldChar w:fldCharType="begin"/>
        </w:r>
        <w:r w:rsidR="005824BB">
          <w:rPr>
            <w:webHidden/>
          </w:rPr>
          <w:instrText xml:space="preserve"> PAGEREF _Toc487465052 \h </w:instrText>
        </w:r>
        <w:r w:rsidR="005824BB">
          <w:rPr>
            <w:webHidden/>
          </w:rPr>
        </w:r>
        <w:r w:rsidR="005824BB">
          <w:rPr>
            <w:webHidden/>
          </w:rPr>
          <w:fldChar w:fldCharType="separate"/>
        </w:r>
        <w:r w:rsidR="005824BB">
          <w:rPr>
            <w:webHidden/>
          </w:rPr>
          <w:t>3</w:t>
        </w:r>
        <w:r w:rsidR="005824BB">
          <w:rPr>
            <w:webHidden/>
          </w:rPr>
          <w:fldChar w:fldCharType="end"/>
        </w:r>
      </w:hyperlink>
    </w:p>
    <w:p w:rsidR="005824BB" w:rsidRDefault="00815F3D">
      <w:pPr>
        <w:pStyle w:val="TJ1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87465053" w:history="1">
        <w:r w:rsidR="005824BB" w:rsidRPr="0031626D">
          <w:rPr>
            <w:rStyle w:val="Hiperhivatkozs"/>
            <w:noProof/>
          </w:rPr>
          <w:t>6</w:t>
        </w:r>
        <w:r w:rsidR="005824BB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5824BB" w:rsidRPr="0031626D">
          <w:rPr>
            <w:rStyle w:val="Hiperhivatkozs"/>
            <w:noProof/>
          </w:rPr>
          <w:t>A rendszer funkciói</w:t>
        </w:r>
        <w:r w:rsidR="005824BB">
          <w:rPr>
            <w:noProof/>
            <w:webHidden/>
          </w:rPr>
          <w:tab/>
        </w:r>
        <w:r w:rsidR="005824BB">
          <w:rPr>
            <w:noProof/>
            <w:webHidden/>
          </w:rPr>
          <w:fldChar w:fldCharType="begin"/>
        </w:r>
        <w:r w:rsidR="005824BB">
          <w:rPr>
            <w:noProof/>
            <w:webHidden/>
          </w:rPr>
          <w:instrText xml:space="preserve"> PAGEREF _Toc487465053 \h </w:instrText>
        </w:r>
        <w:r w:rsidR="005824BB">
          <w:rPr>
            <w:noProof/>
            <w:webHidden/>
          </w:rPr>
        </w:r>
        <w:r w:rsidR="005824BB">
          <w:rPr>
            <w:noProof/>
            <w:webHidden/>
          </w:rPr>
          <w:fldChar w:fldCharType="separate"/>
        </w:r>
        <w:r w:rsidR="005824BB">
          <w:rPr>
            <w:noProof/>
            <w:webHidden/>
          </w:rPr>
          <w:t>4</w:t>
        </w:r>
        <w:r w:rsidR="005824BB">
          <w:rPr>
            <w:noProof/>
            <w:webHidden/>
          </w:rPr>
          <w:fldChar w:fldCharType="end"/>
        </w:r>
      </w:hyperlink>
    </w:p>
    <w:p w:rsidR="005824BB" w:rsidRDefault="00815F3D">
      <w:pPr>
        <w:pStyle w:val="TJ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87465054" w:history="1">
        <w:r w:rsidR="005824BB" w:rsidRPr="0031626D">
          <w:rPr>
            <w:rStyle w:val="Hiperhivatkozs"/>
            <w:noProof/>
          </w:rPr>
          <w:t>6.1</w:t>
        </w:r>
        <w:r w:rsidR="005824BB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5824BB" w:rsidRPr="0031626D">
          <w:rPr>
            <w:rStyle w:val="Hiperhivatkozs"/>
            <w:noProof/>
          </w:rPr>
          <w:t>Backoffice modul</w:t>
        </w:r>
        <w:r w:rsidR="005824BB">
          <w:rPr>
            <w:noProof/>
            <w:webHidden/>
          </w:rPr>
          <w:tab/>
        </w:r>
        <w:r w:rsidR="005824BB">
          <w:rPr>
            <w:noProof/>
            <w:webHidden/>
          </w:rPr>
          <w:fldChar w:fldCharType="begin"/>
        </w:r>
        <w:r w:rsidR="005824BB">
          <w:rPr>
            <w:noProof/>
            <w:webHidden/>
          </w:rPr>
          <w:instrText xml:space="preserve"> PAGEREF _Toc487465054 \h </w:instrText>
        </w:r>
        <w:r w:rsidR="005824BB">
          <w:rPr>
            <w:noProof/>
            <w:webHidden/>
          </w:rPr>
        </w:r>
        <w:r w:rsidR="005824BB">
          <w:rPr>
            <w:noProof/>
            <w:webHidden/>
          </w:rPr>
          <w:fldChar w:fldCharType="separate"/>
        </w:r>
        <w:r w:rsidR="005824BB">
          <w:rPr>
            <w:noProof/>
            <w:webHidden/>
          </w:rPr>
          <w:t>4</w:t>
        </w:r>
        <w:r w:rsidR="005824BB">
          <w:rPr>
            <w:noProof/>
            <w:webHidden/>
          </w:rPr>
          <w:fldChar w:fldCharType="end"/>
        </w:r>
      </w:hyperlink>
    </w:p>
    <w:p w:rsidR="005824BB" w:rsidRDefault="00815F3D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87465055" w:history="1">
        <w:r w:rsidR="005824BB" w:rsidRPr="0031626D">
          <w:rPr>
            <w:rStyle w:val="Hiperhivatkozs"/>
          </w:rPr>
          <w:t>6.1.1</w:t>
        </w:r>
        <w:r w:rsidR="005824BB">
          <w:rPr>
            <w:rFonts w:asciiTheme="minorHAnsi" w:eastAsiaTheme="minorEastAsia" w:hAnsiTheme="minorHAnsi" w:cstheme="minorBidi"/>
            <w:color w:val="auto"/>
          </w:rPr>
          <w:tab/>
        </w:r>
        <w:r w:rsidR="005824BB" w:rsidRPr="0031626D">
          <w:rPr>
            <w:rStyle w:val="Hiperhivatkozs"/>
          </w:rPr>
          <w:t>Felhasználó kezelés</w:t>
        </w:r>
        <w:r w:rsidR="005824BB">
          <w:rPr>
            <w:webHidden/>
          </w:rPr>
          <w:tab/>
        </w:r>
        <w:r w:rsidR="005824BB">
          <w:rPr>
            <w:webHidden/>
          </w:rPr>
          <w:fldChar w:fldCharType="begin"/>
        </w:r>
        <w:r w:rsidR="005824BB">
          <w:rPr>
            <w:webHidden/>
          </w:rPr>
          <w:instrText xml:space="preserve"> PAGEREF _Toc487465055 \h </w:instrText>
        </w:r>
        <w:r w:rsidR="005824BB">
          <w:rPr>
            <w:webHidden/>
          </w:rPr>
        </w:r>
        <w:r w:rsidR="005824BB">
          <w:rPr>
            <w:webHidden/>
          </w:rPr>
          <w:fldChar w:fldCharType="separate"/>
        </w:r>
        <w:r w:rsidR="005824BB">
          <w:rPr>
            <w:webHidden/>
          </w:rPr>
          <w:t>4</w:t>
        </w:r>
        <w:r w:rsidR="005824BB">
          <w:rPr>
            <w:webHidden/>
          </w:rPr>
          <w:fldChar w:fldCharType="end"/>
        </w:r>
      </w:hyperlink>
    </w:p>
    <w:p w:rsidR="005824BB" w:rsidRDefault="00815F3D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87465056" w:history="1">
        <w:r w:rsidR="005824BB" w:rsidRPr="0031626D">
          <w:rPr>
            <w:rStyle w:val="Hiperhivatkozs"/>
          </w:rPr>
          <w:t>6.1.2</w:t>
        </w:r>
        <w:r w:rsidR="005824BB">
          <w:rPr>
            <w:rFonts w:asciiTheme="minorHAnsi" w:eastAsiaTheme="minorEastAsia" w:hAnsiTheme="minorHAnsi" w:cstheme="minorBidi"/>
            <w:color w:val="auto"/>
          </w:rPr>
          <w:tab/>
        </w:r>
        <w:r w:rsidR="005824BB" w:rsidRPr="0031626D">
          <w:rPr>
            <w:rStyle w:val="Hiperhivatkozs"/>
          </w:rPr>
          <w:t>Terméktípus kezelés és karbantartás</w:t>
        </w:r>
        <w:r w:rsidR="005824BB">
          <w:rPr>
            <w:webHidden/>
          </w:rPr>
          <w:tab/>
        </w:r>
        <w:r w:rsidR="005824BB">
          <w:rPr>
            <w:webHidden/>
          </w:rPr>
          <w:fldChar w:fldCharType="begin"/>
        </w:r>
        <w:r w:rsidR="005824BB">
          <w:rPr>
            <w:webHidden/>
          </w:rPr>
          <w:instrText xml:space="preserve"> PAGEREF _Toc487465056 \h </w:instrText>
        </w:r>
        <w:r w:rsidR="005824BB">
          <w:rPr>
            <w:webHidden/>
          </w:rPr>
        </w:r>
        <w:r w:rsidR="005824BB">
          <w:rPr>
            <w:webHidden/>
          </w:rPr>
          <w:fldChar w:fldCharType="separate"/>
        </w:r>
        <w:r w:rsidR="005824BB">
          <w:rPr>
            <w:webHidden/>
          </w:rPr>
          <w:t>4</w:t>
        </w:r>
        <w:r w:rsidR="005824BB">
          <w:rPr>
            <w:webHidden/>
          </w:rPr>
          <w:fldChar w:fldCharType="end"/>
        </w:r>
      </w:hyperlink>
    </w:p>
    <w:p w:rsidR="005824BB" w:rsidRDefault="00815F3D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87465057" w:history="1">
        <w:r w:rsidR="005824BB" w:rsidRPr="0031626D">
          <w:rPr>
            <w:rStyle w:val="Hiperhivatkozs"/>
          </w:rPr>
          <w:t>6.1.3</w:t>
        </w:r>
        <w:r w:rsidR="005824BB">
          <w:rPr>
            <w:rFonts w:asciiTheme="minorHAnsi" w:eastAsiaTheme="minorEastAsia" w:hAnsiTheme="minorHAnsi" w:cstheme="minorBidi"/>
            <w:color w:val="auto"/>
          </w:rPr>
          <w:tab/>
        </w:r>
        <w:r w:rsidR="005824BB" w:rsidRPr="0031626D">
          <w:rPr>
            <w:rStyle w:val="Hiperhivatkozs"/>
          </w:rPr>
          <w:t>Raktár kezelés és karbantartás</w:t>
        </w:r>
        <w:r w:rsidR="005824BB">
          <w:rPr>
            <w:webHidden/>
          </w:rPr>
          <w:tab/>
        </w:r>
        <w:r w:rsidR="005824BB">
          <w:rPr>
            <w:webHidden/>
          </w:rPr>
          <w:fldChar w:fldCharType="begin"/>
        </w:r>
        <w:r w:rsidR="005824BB">
          <w:rPr>
            <w:webHidden/>
          </w:rPr>
          <w:instrText xml:space="preserve"> PAGEREF _Toc487465057 \h </w:instrText>
        </w:r>
        <w:r w:rsidR="005824BB">
          <w:rPr>
            <w:webHidden/>
          </w:rPr>
        </w:r>
        <w:r w:rsidR="005824BB">
          <w:rPr>
            <w:webHidden/>
          </w:rPr>
          <w:fldChar w:fldCharType="separate"/>
        </w:r>
        <w:r w:rsidR="005824BB">
          <w:rPr>
            <w:webHidden/>
          </w:rPr>
          <w:t>4</w:t>
        </w:r>
        <w:r w:rsidR="005824BB">
          <w:rPr>
            <w:webHidden/>
          </w:rPr>
          <w:fldChar w:fldCharType="end"/>
        </w:r>
      </w:hyperlink>
    </w:p>
    <w:p w:rsidR="005824BB" w:rsidRDefault="00815F3D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87465058" w:history="1">
        <w:r w:rsidR="005824BB" w:rsidRPr="0031626D">
          <w:rPr>
            <w:rStyle w:val="Hiperhivatkozs"/>
          </w:rPr>
          <w:t>6.1.4</w:t>
        </w:r>
        <w:r w:rsidR="005824BB">
          <w:rPr>
            <w:rFonts w:asciiTheme="minorHAnsi" w:eastAsiaTheme="minorEastAsia" w:hAnsiTheme="minorHAnsi" w:cstheme="minorBidi"/>
            <w:color w:val="auto"/>
          </w:rPr>
          <w:tab/>
        </w:r>
        <w:r w:rsidR="005824BB" w:rsidRPr="0031626D">
          <w:rPr>
            <w:rStyle w:val="Hiperhivatkozs"/>
          </w:rPr>
          <w:t>Termékek beszerzése</w:t>
        </w:r>
        <w:r w:rsidR="005824BB">
          <w:rPr>
            <w:webHidden/>
          </w:rPr>
          <w:tab/>
        </w:r>
        <w:r w:rsidR="005824BB">
          <w:rPr>
            <w:webHidden/>
          </w:rPr>
          <w:fldChar w:fldCharType="begin"/>
        </w:r>
        <w:r w:rsidR="005824BB">
          <w:rPr>
            <w:webHidden/>
          </w:rPr>
          <w:instrText xml:space="preserve"> PAGEREF _Toc487465058 \h </w:instrText>
        </w:r>
        <w:r w:rsidR="005824BB">
          <w:rPr>
            <w:webHidden/>
          </w:rPr>
        </w:r>
        <w:r w:rsidR="005824BB">
          <w:rPr>
            <w:webHidden/>
          </w:rPr>
          <w:fldChar w:fldCharType="separate"/>
        </w:r>
        <w:r w:rsidR="005824BB">
          <w:rPr>
            <w:webHidden/>
          </w:rPr>
          <w:t>5</w:t>
        </w:r>
        <w:r w:rsidR="005824BB">
          <w:rPr>
            <w:webHidden/>
          </w:rPr>
          <w:fldChar w:fldCharType="end"/>
        </w:r>
      </w:hyperlink>
    </w:p>
    <w:p w:rsidR="005824BB" w:rsidRDefault="00815F3D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87465059" w:history="1">
        <w:r w:rsidR="005824BB" w:rsidRPr="0031626D">
          <w:rPr>
            <w:rStyle w:val="Hiperhivatkozs"/>
          </w:rPr>
          <w:t>6.1.5</w:t>
        </w:r>
        <w:r w:rsidR="005824BB">
          <w:rPr>
            <w:rFonts w:asciiTheme="minorHAnsi" w:eastAsiaTheme="minorEastAsia" w:hAnsiTheme="minorHAnsi" w:cstheme="minorBidi"/>
            <w:color w:val="auto"/>
          </w:rPr>
          <w:tab/>
        </w:r>
        <w:r w:rsidR="005824BB" w:rsidRPr="0031626D">
          <w:rPr>
            <w:rStyle w:val="Hiperhivatkozs"/>
          </w:rPr>
          <w:t>Ajánlatok kezelése és karbantartása</w:t>
        </w:r>
        <w:r w:rsidR="005824BB">
          <w:rPr>
            <w:webHidden/>
          </w:rPr>
          <w:tab/>
        </w:r>
        <w:r w:rsidR="005824BB">
          <w:rPr>
            <w:webHidden/>
          </w:rPr>
          <w:fldChar w:fldCharType="begin"/>
        </w:r>
        <w:r w:rsidR="005824BB">
          <w:rPr>
            <w:webHidden/>
          </w:rPr>
          <w:instrText xml:space="preserve"> PAGEREF _Toc487465059 \h </w:instrText>
        </w:r>
        <w:r w:rsidR="005824BB">
          <w:rPr>
            <w:webHidden/>
          </w:rPr>
        </w:r>
        <w:r w:rsidR="005824BB">
          <w:rPr>
            <w:webHidden/>
          </w:rPr>
          <w:fldChar w:fldCharType="separate"/>
        </w:r>
        <w:r w:rsidR="005824BB">
          <w:rPr>
            <w:webHidden/>
          </w:rPr>
          <w:t>5</w:t>
        </w:r>
        <w:r w:rsidR="005824BB">
          <w:rPr>
            <w:webHidden/>
          </w:rPr>
          <w:fldChar w:fldCharType="end"/>
        </w:r>
      </w:hyperlink>
    </w:p>
    <w:p w:rsidR="005824BB" w:rsidRDefault="00815F3D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87465060" w:history="1">
        <w:r w:rsidR="005824BB" w:rsidRPr="0031626D">
          <w:rPr>
            <w:rStyle w:val="Hiperhivatkozs"/>
          </w:rPr>
          <w:t>6.1.1</w:t>
        </w:r>
        <w:r w:rsidR="005824BB">
          <w:rPr>
            <w:rFonts w:asciiTheme="minorHAnsi" w:eastAsiaTheme="minorEastAsia" w:hAnsiTheme="minorHAnsi" w:cstheme="minorBidi"/>
            <w:color w:val="auto"/>
          </w:rPr>
          <w:tab/>
        </w:r>
        <w:r w:rsidR="005824BB" w:rsidRPr="0031626D">
          <w:rPr>
            <w:rStyle w:val="Hiperhivatkozs"/>
          </w:rPr>
          <w:t>Riportok</w:t>
        </w:r>
        <w:r w:rsidR="005824BB">
          <w:rPr>
            <w:webHidden/>
          </w:rPr>
          <w:tab/>
        </w:r>
        <w:r w:rsidR="005824BB">
          <w:rPr>
            <w:webHidden/>
          </w:rPr>
          <w:fldChar w:fldCharType="begin"/>
        </w:r>
        <w:r w:rsidR="005824BB">
          <w:rPr>
            <w:webHidden/>
          </w:rPr>
          <w:instrText xml:space="preserve"> PAGEREF _Toc487465060 \h </w:instrText>
        </w:r>
        <w:r w:rsidR="005824BB">
          <w:rPr>
            <w:webHidden/>
          </w:rPr>
        </w:r>
        <w:r w:rsidR="005824BB">
          <w:rPr>
            <w:webHidden/>
          </w:rPr>
          <w:fldChar w:fldCharType="separate"/>
        </w:r>
        <w:r w:rsidR="005824BB">
          <w:rPr>
            <w:webHidden/>
          </w:rPr>
          <w:t>5</w:t>
        </w:r>
        <w:r w:rsidR="005824BB">
          <w:rPr>
            <w:webHidden/>
          </w:rPr>
          <w:fldChar w:fldCharType="end"/>
        </w:r>
      </w:hyperlink>
    </w:p>
    <w:p w:rsidR="005824BB" w:rsidRDefault="00815F3D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87465061" w:history="1">
        <w:r w:rsidR="005824BB" w:rsidRPr="0031626D">
          <w:rPr>
            <w:rStyle w:val="Hiperhivatkozs"/>
          </w:rPr>
          <w:t>6.1.2</w:t>
        </w:r>
        <w:r w:rsidR="005824BB">
          <w:rPr>
            <w:rFonts w:asciiTheme="minorHAnsi" w:eastAsiaTheme="minorEastAsia" w:hAnsiTheme="minorHAnsi" w:cstheme="minorBidi"/>
            <w:color w:val="auto"/>
          </w:rPr>
          <w:tab/>
        </w:r>
        <w:r w:rsidR="005824BB" w:rsidRPr="0031626D">
          <w:rPr>
            <w:rStyle w:val="Hiperhivatkozs"/>
          </w:rPr>
          <w:t>Integrációs szolgáltatások</w:t>
        </w:r>
        <w:r w:rsidR="005824BB">
          <w:rPr>
            <w:webHidden/>
          </w:rPr>
          <w:tab/>
        </w:r>
        <w:r w:rsidR="005824BB">
          <w:rPr>
            <w:webHidden/>
          </w:rPr>
          <w:fldChar w:fldCharType="begin"/>
        </w:r>
        <w:r w:rsidR="005824BB">
          <w:rPr>
            <w:webHidden/>
          </w:rPr>
          <w:instrText xml:space="preserve"> PAGEREF _Toc487465061 \h </w:instrText>
        </w:r>
        <w:r w:rsidR="005824BB">
          <w:rPr>
            <w:webHidden/>
          </w:rPr>
        </w:r>
        <w:r w:rsidR="005824BB">
          <w:rPr>
            <w:webHidden/>
          </w:rPr>
          <w:fldChar w:fldCharType="separate"/>
        </w:r>
        <w:r w:rsidR="005824BB">
          <w:rPr>
            <w:webHidden/>
          </w:rPr>
          <w:t>5</w:t>
        </w:r>
        <w:r w:rsidR="005824BB">
          <w:rPr>
            <w:webHidden/>
          </w:rPr>
          <w:fldChar w:fldCharType="end"/>
        </w:r>
      </w:hyperlink>
    </w:p>
    <w:p w:rsidR="005824BB" w:rsidRDefault="00815F3D">
      <w:pPr>
        <w:pStyle w:val="TJ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87465062" w:history="1">
        <w:r w:rsidR="005824BB" w:rsidRPr="0031626D">
          <w:rPr>
            <w:rStyle w:val="Hiperhivatkozs"/>
            <w:noProof/>
          </w:rPr>
          <w:t>6.2</w:t>
        </w:r>
        <w:r w:rsidR="005824BB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5824BB" w:rsidRPr="0031626D">
          <w:rPr>
            <w:rStyle w:val="Hiperhivatkozs"/>
            <w:noProof/>
          </w:rPr>
          <w:t>Web áruház és Self Care modul</w:t>
        </w:r>
        <w:r w:rsidR="005824BB">
          <w:rPr>
            <w:noProof/>
            <w:webHidden/>
          </w:rPr>
          <w:tab/>
        </w:r>
        <w:r w:rsidR="005824BB">
          <w:rPr>
            <w:noProof/>
            <w:webHidden/>
          </w:rPr>
          <w:fldChar w:fldCharType="begin"/>
        </w:r>
        <w:r w:rsidR="005824BB">
          <w:rPr>
            <w:noProof/>
            <w:webHidden/>
          </w:rPr>
          <w:instrText xml:space="preserve"> PAGEREF _Toc487465062 \h </w:instrText>
        </w:r>
        <w:r w:rsidR="005824BB">
          <w:rPr>
            <w:noProof/>
            <w:webHidden/>
          </w:rPr>
        </w:r>
        <w:r w:rsidR="005824BB">
          <w:rPr>
            <w:noProof/>
            <w:webHidden/>
          </w:rPr>
          <w:fldChar w:fldCharType="separate"/>
        </w:r>
        <w:r w:rsidR="005824BB">
          <w:rPr>
            <w:noProof/>
            <w:webHidden/>
          </w:rPr>
          <w:t>6</w:t>
        </w:r>
        <w:r w:rsidR="005824BB">
          <w:rPr>
            <w:noProof/>
            <w:webHidden/>
          </w:rPr>
          <w:fldChar w:fldCharType="end"/>
        </w:r>
      </w:hyperlink>
    </w:p>
    <w:p w:rsidR="005824BB" w:rsidRDefault="00815F3D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87465063" w:history="1">
        <w:r w:rsidR="005824BB" w:rsidRPr="0031626D">
          <w:rPr>
            <w:rStyle w:val="Hiperhivatkozs"/>
          </w:rPr>
          <w:t>6.2.1</w:t>
        </w:r>
        <w:r w:rsidR="005824BB">
          <w:rPr>
            <w:rFonts w:asciiTheme="minorHAnsi" w:eastAsiaTheme="minorEastAsia" w:hAnsiTheme="minorHAnsi" w:cstheme="minorBidi"/>
            <w:color w:val="auto"/>
          </w:rPr>
          <w:tab/>
        </w:r>
        <w:r w:rsidR="005824BB" w:rsidRPr="0031626D">
          <w:rPr>
            <w:rStyle w:val="Hiperhivatkozs"/>
          </w:rPr>
          <w:t>A Web áruház</w:t>
        </w:r>
        <w:r w:rsidR="005824BB">
          <w:rPr>
            <w:webHidden/>
          </w:rPr>
          <w:tab/>
        </w:r>
        <w:r w:rsidR="005824BB">
          <w:rPr>
            <w:webHidden/>
          </w:rPr>
          <w:fldChar w:fldCharType="begin"/>
        </w:r>
        <w:r w:rsidR="005824BB">
          <w:rPr>
            <w:webHidden/>
          </w:rPr>
          <w:instrText xml:space="preserve"> PAGEREF _Toc487465063 \h </w:instrText>
        </w:r>
        <w:r w:rsidR="005824BB">
          <w:rPr>
            <w:webHidden/>
          </w:rPr>
        </w:r>
        <w:r w:rsidR="005824BB">
          <w:rPr>
            <w:webHidden/>
          </w:rPr>
          <w:fldChar w:fldCharType="separate"/>
        </w:r>
        <w:r w:rsidR="005824BB">
          <w:rPr>
            <w:webHidden/>
          </w:rPr>
          <w:t>6</w:t>
        </w:r>
        <w:r w:rsidR="005824BB">
          <w:rPr>
            <w:webHidden/>
          </w:rPr>
          <w:fldChar w:fldCharType="end"/>
        </w:r>
      </w:hyperlink>
    </w:p>
    <w:p w:rsidR="005824BB" w:rsidRDefault="00815F3D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87465064" w:history="1">
        <w:r w:rsidR="005824BB" w:rsidRPr="0031626D">
          <w:rPr>
            <w:rStyle w:val="Hiperhivatkozs"/>
          </w:rPr>
          <w:t>6.2.2</w:t>
        </w:r>
        <w:r w:rsidR="005824BB">
          <w:rPr>
            <w:rFonts w:asciiTheme="minorHAnsi" w:eastAsiaTheme="minorEastAsia" w:hAnsiTheme="minorHAnsi" w:cstheme="minorBidi"/>
            <w:color w:val="auto"/>
          </w:rPr>
          <w:tab/>
        </w:r>
        <w:r w:rsidR="005824BB" w:rsidRPr="0031626D">
          <w:rPr>
            <w:rStyle w:val="Hiperhivatkozs"/>
          </w:rPr>
          <w:t>Self Care</w:t>
        </w:r>
        <w:r w:rsidR="005824BB">
          <w:rPr>
            <w:webHidden/>
          </w:rPr>
          <w:tab/>
        </w:r>
        <w:r w:rsidR="005824BB">
          <w:rPr>
            <w:webHidden/>
          </w:rPr>
          <w:fldChar w:fldCharType="begin"/>
        </w:r>
        <w:r w:rsidR="005824BB">
          <w:rPr>
            <w:webHidden/>
          </w:rPr>
          <w:instrText xml:space="preserve"> PAGEREF _Toc487465064 \h </w:instrText>
        </w:r>
        <w:r w:rsidR="005824BB">
          <w:rPr>
            <w:webHidden/>
          </w:rPr>
        </w:r>
        <w:r w:rsidR="005824BB">
          <w:rPr>
            <w:webHidden/>
          </w:rPr>
          <w:fldChar w:fldCharType="separate"/>
        </w:r>
        <w:r w:rsidR="005824BB">
          <w:rPr>
            <w:webHidden/>
          </w:rPr>
          <w:t>6</w:t>
        </w:r>
        <w:r w:rsidR="005824BB">
          <w:rPr>
            <w:webHidden/>
          </w:rPr>
          <w:fldChar w:fldCharType="end"/>
        </w:r>
      </w:hyperlink>
    </w:p>
    <w:p w:rsidR="005824BB" w:rsidRDefault="00815F3D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87465065" w:history="1">
        <w:r w:rsidR="005824BB" w:rsidRPr="0031626D">
          <w:rPr>
            <w:rStyle w:val="Hiperhivatkozs"/>
          </w:rPr>
          <w:t>6.2.3</w:t>
        </w:r>
        <w:r w:rsidR="005824BB">
          <w:rPr>
            <w:rFonts w:asciiTheme="minorHAnsi" w:eastAsiaTheme="minorEastAsia" w:hAnsiTheme="minorHAnsi" w:cstheme="minorBidi"/>
            <w:color w:val="auto"/>
          </w:rPr>
          <w:tab/>
        </w:r>
        <w:r w:rsidR="005824BB" w:rsidRPr="0031626D">
          <w:rPr>
            <w:rStyle w:val="Hiperhivatkozs"/>
          </w:rPr>
          <w:t>Kategóriák kezelése</w:t>
        </w:r>
        <w:r w:rsidR="005824BB">
          <w:rPr>
            <w:webHidden/>
          </w:rPr>
          <w:tab/>
        </w:r>
        <w:r w:rsidR="005824BB">
          <w:rPr>
            <w:webHidden/>
          </w:rPr>
          <w:fldChar w:fldCharType="begin"/>
        </w:r>
        <w:r w:rsidR="005824BB">
          <w:rPr>
            <w:webHidden/>
          </w:rPr>
          <w:instrText xml:space="preserve"> PAGEREF _Toc487465065 \h </w:instrText>
        </w:r>
        <w:r w:rsidR="005824BB">
          <w:rPr>
            <w:webHidden/>
          </w:rPr>
        </w:r>
        <w:r w:rsidR="005824BB">
          <w:rPr>
            <w:webHidden/>
          </w:rPr>
          <w:fldChar w:fldCharType="separate"/>
        </w:r>
        <w:r w:rsidR="005824BB">
          <w:rPr>
            <w:webHidden/>
          </w:rPr>
          <w:t>6</w:t>
        </w:r>
        <w:r w:rsidR="005824BB">
          <w:rPr>
            <w:webHidden/>
          </w:rPr>
          <w:fldChar w:fldCharType="end"/>
        </w:r>
      </w:hyperlink>
    </w:p>
    <w:p w:rsidR="005824BB" w:rsidRDefault="00815F3D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87465066" w:history="1">
        <w:r w:rsidR="005824BB" w:rsidRPr="0031626D">
          <w:rPr>
            <w:rStyle w:val="Hiperhivatkozs"/>
          </w:rPr>
          <w:t>6.2.4</w:t>
        </w:r>
        <w:r w:rsidR="005824BB">
          <w:rPr>
            <w:rFonts w:asciiTheme="minorHAnsi" w:eastAsiaTheme="minorEastAsia" w:hAnsiTheme="minorHAnsi" w:cstheme="minorBidi"/>
            <w:color w:val="auto"/>
          </w:rPr>
          <w:tab/>
        </w:r>
        <w:r w:rsidR="005824BB" w:rsidRPr="0031626D">
          <w:rPr>
            <w:rStyle w:val="Hiperhivatkozs"/>
          </w:rPr>
          <w:t>Értékesítés</w:t>
        </w:r>
        <w:r w:rsidR="005824BB">
          <w:rPr>
            <w:webHidden/>
          </w:rPr>
          <w:tab/>
        </w:r>
        <w:r w:rsidR="005824BB">
          <w:rPr>
            <w:webHidden/>
          </w:rPr>
          <w:fldChar w:fldCharType="begin"/>
        </w:r>
        <w:r w:rsidR="005824BB">
          <w:rPr>
            <w:webHidden/>
          </w:rPr>
          <w:instrText xml:space="preserve"> PAGEREF _Toc487465066 \h </w:instrText>
        </w:r>
        <w:r w:rsidR="005824BB">
          <w:rPr>
            <w:webHidden/>
          </w:rPr>
        </w:r>
        <w:r w:rsidR="005824BB">
          <w:rPr>
            <w:webHidden/>
          </w:rPr>
          <w:fldChar w:fldCharType="separate"/>
        </w:r>
        <w:r w:rsidR="005824BB">
          <w:rPr>
            <w:webHidden/>
          </w:rPr>
          <w:t>6</w:t>
        </w:r>
        <w:r w:rsidR="005824BB">
          <w:rPr>
            <w:webHidden/>
          </w:rPr>
          <w:fldChar w:fldCharType="end"/>
        </w:r>
      </w:hyperlink>
    </w:p>
    <w:p w:rsidR="005824BB" w:rsidRDefault="00815F3D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87465067" w:history="1">
        <w:r w:rsidR="005824BB" w:rsidRPr="0031626D">
          <w:rPr>
            <w:rStyle w:val="Hiperhivatkozs"/>
          </w:rPr>
          <w:t>6.2.5</w:t>
        </w:r>
        <w:r w:rsidR="005824BB">
          <w:rPr>
            <w:rFonts w:asciiTheme="minorHAnsi" w:eastAsiaTheme="minorEastAsia" w:hAnsiTheme="minorHAnsi" w:cstheme="minorBidi"/>
            <w:color w:val="auto"/>
          </w:rPr>
          <w:tab/>
        </w:r>
        <w:r w:rsidR="005824BB" w:rsidRPr="0031626D">
          <w:rPr>
            <w:rStyle w:val="Hiperhivatkozs"/>
          </w:rPr>
          <w:t>Regisztráció</w:t>
        </w:r>
        <w:r w:rsidR="005824BB">
          <w:rPr>
            <w:webHidden/>
          </w:rPr>
          <w:tab/>
        </w:r>
        <w:r w:rsidR="005824BB">
          <w:rPr>
            <w:webHidden/>
          </w:rPr>
          <w:fldChar w:fldCharType="begin"/>
        </w:r>
        <w:r w:rsidR="005824BB">
          <w:rPr>
            <w:webHidden/>
          </w:rPr>
          <w:instrText xml:space="preserve"> PAGEREF _Toc487465067 \h </w:instrText>
        </w:r>
        <w:r w:rsidR="005824BB">
          <w:rPr>
            <w:webHidden/>
          </w:rPr>
        </w:r>
        <w:r w:rsidR="005824BB">
          <w:rPr>
            <w:webHidden/>
          </w:rPr>
          <w:fldChar w:fldCharType="separate"/>
        </w:r>
        <w:r w:rsidR="005824BB">
          <w:rPr>
            <w:webHidden/>
          </w:rPr>
          <w:t>6</w:t>
        </w:r>
        <w:r w:rsidR="005824BB">
          <w:rPr>
            <w:webHidden/>
          </w:rPr>
          <w:fldChar w:fldCharType="end"/>
        </w:r>
      </w:hyperlink>
    </w:p>
    <w:p w:rsidR="005824BB" w:rsidRDefault="00815F3D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87465068" w:history="1">
        <w:r w:rsidR="005824BB" w:rsidRPr="0031626D">
          <w:rPr>
            <w:rStyle w:val="Hiperhivatkozs"/>
          </w:rPr>
          <w:t>6.2.6</w:t>
        </w:r>
        <w:r w:rsidR="005824BB">
          <w:rPr>
            <w:rFonts w:asciiTheme="minorHAnsi" w:eastAsiaTheme="minorEastAsia" w:hAnsiTheme="minorHAnsi" w:cstheme="minorBidi"/>
            <w:color w:val="auto"/>
          </w:rPr>
          <w:tab/>
        </w:r>
        <w:r w:rsidR="005824BB" w:rsidRPr="0031626D">
          <w:rPr>
            <w:rStyle w:val="Hiperhivatkozs"/>
          </w:rPr>
          <w:t>Személyes adatok módosítása</w:t>
        </w:r>
        <w:r w:rsidR="005824BB">
          <w:rPr>
            <w:webHidden/>
          </w:rPr>
          <w:tab/>
        </w:r>
        <w:r w:rsidR="005824BB">
          <w:rPr>
            <w:webHidden/>
          </w:rPr>
          <w:fldChar w:fldCharType="begin"/>
        </w:r>
        <w:r w:rsidR="005824BB">
          <w:rPr>
            <w:webHidden/>
          </w:rPr>
          <w:instrText xml:space="preserve"> PAGEREF _Toc487465068 \h </w:instrText>
        </w:r>
        <w:r w:rsidR="005824BB">
          <w:rPr>
            <w:webHidden/>
          </w:rPr>
        </w:r>
        <w:r w:rsidR="005824BB">
          <w:rPr>
            <w:webHidden/>
          </w:rPr>
          <w:fldChar w:fldCharType="separate"/>
        </w:r>
        <w:r w:rsidR="005824BB">
          <w:rPr>
            <w:webHidden/>
          </w:rPr>
          <w:t>6</w:t>
        </w:r>
        <w:r w:rsidR="005824BB">
          <w:rPr>
            <w:webHidden/>
          </w:rPr>
          <w:fldChar w:fldCharType="end"/>
        </w:r>
      </w:hyperlink>
    </w:p>
    <w:p w:rsidR="005824BB" w:rsidRDefault="00815F3D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87465069" w:history="1">
        <w:r w:rsidR="005824BB" w:rsidRPr="0031626D">
          <w:rPr>
            <w:rStyle w:val="Hiperhivatkozs"/>
          </w:rPr>
          <w:t>6.2.7</w:t>
        </w:r>
        <w:r w:rsidR="005824BB">
          <w:rPr>
            <w:rFonts w:asciiTheme="minorHAnsi" w:eastAsiaTheme="minorEastAsia" w:hAnsiTheme="minorHAnsi" w:cstheme="minorBidi"/>
            <w:color w:val="auto"/>
          </w:rPr>
          <w:tab/>
        </w:r>
        <w:r w:rsidR="005824BB" w:rsidRPr="0031626D">
          <w:rPr>
            <w:rStyle w:val="Hiperhivatkozs"/>
          </w:rPr>
          <w:t>Eddigi vásárlások</w:t>
        </w:r>
        <w:r w:rsidR="005824BB">
          <w:rPr>
            <w:webHidden/>
          </w:rPr>
          <w:tab/>
        </w:r>
        <w:r w:rsidR="005824BB">
          <w:rPr>
            <w:webHidden/>
          </w:rPr>
          <w:fldChar w:fldCharType="begin"/>
        </w:r>
        <w:r w:rsidR="005824BB">
          <w:rPr>
            <w:webHidden/>
          </w:rPr>
          <w:instrText xml:space="preserve"> PAGEREF _Toc487465069 \h </w:instrText>
        </w:r>
        <w:r w:rsidR="005824BB">
          <w:rPr>
            <w:webHidden/>
          </w:rPr>
        </w:r>
        <w:r w:rsidR="005824BB">
          <w:rPr>
            <w:webHidden/>
          </w:rPr>
          <w:fldChar w:fldCharType="separate"/>
        </w:r>
        <w:r w:rsidR="005824BB">
          <w:rPr>
            <w:webHidden/>
          </w:rPr>
          <w:t>6</w:t>
        </w:r>
        <w:r w:rsidR="005824BB">
          <w:rPr>
            <w:webHidden/>
          </w:rPr>
          <w:fldChar w:fldCharType="end"/>
        </w:r>
      </w:hyperlink>
    </w:p>
    <w:p w:rsidR="005824BB" w:rsidRDefault="00815F3D">
      <w:pPr>
        <w:pStyle w:val="TJ1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87465070" w:history="1">
        <w:r w:rsidR="005824BB" w:rsidRPr="0031626D">
          <w:rPr>
            <w:rStyle w:val="Hiperhivatkozs"/>
            <w:noProof/>
          </w:rPr>
          <w:t>7</w:t>
        </w:r>
        <w:r w:rsidR="005824BB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5824BB" w:rsidRPr="0031626D">
          <w:rPr>
            <w:rStyle w:val="Hiperhivatkozs"/>
            <w:noProof/>
          </w:rPr>
          <w:t>Implementációs követelemények</w:t>
        </w:r>
        <w:r w:rsidR="005824BB">
          <w:rPr>
            <w:noProof/>
            <w:webHidden/>
          </w:rPr>
          <w:tab/>
        </w:r>
        <w:r w:rsidR="005824BB">
          <w:rPr>
            <w:noProof/>
            <w:webHidden/>
          </w:rPr>
          <w:fldChar w:fldCharType="begin"/>
        </w:r>
        <w:r w:rsidR="005824BB">
          <w:rPr>
            <w:noProof/>
            <w:webHidden/>
          </w:rPr>
          <w:instrText xml:space="preserve"> PAGEREF _Toc487465070 \h </w:instrText>
        </w:r>
        <w:r w:rsidR="005824BB">
          <w:rPr>
            <w:noProof/>
            <w:webHidden/>
          </w:rPr>
        </w:r>
        <w:r w:rsidR="005824BB">
          <w:rPr>
            <w:noProof/>
            <w:webHidden/>
          </w:rPr>
          <w:fldChar w:fldCharType="separate"/>
        </w:r>
        <w:r w:rsidR="005824BB">
          <w:rPr>
            <w:noProof/>
            <w:webHidden/>
          </w:rPr>
          <w:t>7</w:t>
        </w:r>
        <w:r w:rsidR="005824BB">
          <w:rPr>
            <w:noProof/>
            <w:webHidden/>
          </w:rPr>
          <w:fldChar w:fldCharType="end"/>
        </w:r>
      </w:hyperlink>
    </w:p>
    <w:p w:rsidR="005824BB" w:rsidRDefault="00815F3D">
      <w:pPr>
        <w:pStyle w:val="TJ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87465071" w:history="1">
        <w:r w:rsidR="005824BB" w:rsidRPr="0031626D">
          <w:rPr>
            <w:rStyle w:val="Hiperhivatkozs"/>
            <w:noProof/>
          </w:rPr>
          <w:t>7.1</w:t>
        </w:r>
        <w:r w:rsidR="005824BB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5824BB" w:rsidRPr="0031626D">
          <w:rPr>
            <w:rStyle w:val="Hiperhivatkozs"/>
            <w:noProof/>
          </w:rPr>
          <w:t>Felhasználandó technológiák</w:t>
        </w:r>
        <w:r w:rsidR="005824BB">
          <w:rPr>
            <w:noProof/>
            <w:webHidden/>
          </w:rPr>
          <w:tab/>
        </w:r>
        <w:r w:rsidR="005824BB">
          <w:rPr>
            <w:noProof/>
            <w:webHidden/>
          </w:rPr>
          <w:fldChar w:fldCharType="begin"/>
        </w:r>
        <w:r w:rsidR="005824BB">
          <w:rPr>
            <w:noProof/>
            <w:webHidden/>
          </w:rPr>
          <w:instrText xml:space="preserve"> PAGEREF _Toc487465071 \h </w:instrText>
        </w:r>
        <w:r w:rsidR="005824BB">
          <w:rPr>
            <w:noProof/>
            <w:webHidden/>
          </w:rPr>
        </w:r>
        <w:r w:rsidR="005824BB">
          <w:rPr>
            <w:noProof/>
            <w:webHidden/>
          </w:rPr>
          <w:fldChar w:fldCharType="separate"/>
        </w:r>
        <w:r w:rsidR="005824BB">
          <w:rPr>
            <w:noProof/>
            <w:webHidden/>
          </w:rPr>
          <w:t>7</w:t>
        </w:r>
        <w:r w:rsidR="005824BB">
          <w:rPr>
            <w:noProof/>
            <w:webHidden/>
          </w:rPr>
          <w:fldChar w:fldCharType="end"/>
        </w:r>
      </w:hyperlink>
    </w:p>
    <w:p w:rsidR="005824BB" w:rsidRDefault="00815F3D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87465072" w:history="1">
        <w:r w:rsidR="005824BB" w:rsidRPr="0031626D">
          <w:rPr>
            <w:rStyle w:val="Hiperhivatkozs"/>
          </w:rPr>
          <w:t>7.1.1</w:t>
        </w:r>
        <w:r w:rsidR="005824BB">
          <w:rPr>
            <w:rFonts w:asciiTheme="minorHAnsi" w:eastAsiaTheme="minorEastAsia" w:hAnsiTheme="minorHAnsi" w:cstheme="minorBidi"/>
            <w:color w:val="auto"/>
          </w:rPr>
          <w:tab/>
        </w:r>
        <w:r w:rsidR="005824BB" w:rsidRPr="0031626D">
          <w:rPr>
            <w:rStyle w:val="Hiperhivatkozs"/>
          </w:rPr>
          <w:t>Backoffice</w:t>
        </w:r>
        <w:r w:rsidR="005824BB">
          <w:rPr>
            <w:webHidden/>
          </w:rPr>
          <w:tab/>
        </w:r>
        <w:r w:rsidR="005824BB">
          <w:rPr>
            <w:webHidden/>
          </w:rPr>
          <w:fldChar w:fldCharType="begin"/>
        </w:r>
        <w:r w:rsidR="005824BB">
          <w:rPr>
            <w:webHidden/>
          </w:rPr>
          <w:instrText xml:space="preserve"> PAGEREF _Toc487465072 \h </w:instrText>
        </w:r>
        <w:r w:rsidR="005824BB">
          <w:rPr>
            <w:webHidden/>
          </w:rPr>
        </w:r>
        <w:r w:rsidR="005824BB">
          <w:rPr>
            <w:webHidden/>
          </w:rPr>
          <w:fldChar w:fldCharType="separate"/>
        </w:r>
        <w:r w:rsidR="005824BB">
          <w:rPr>
            <w:webHidden/>
          </w:rPr>
          <w:t>7</w:t>
        </w:r>
        <w:r w:rsidR="005824BB">
          <w:rPr>
            <w:webHidden/>
          </w:rPr>
          <w:fldChar w:fldCharType="end"/>
        </w:r>
      </w:hyperlink>
    </w:p>
    <w:p w:rsidR="005824BB" w:rsidRDefault="00815F3D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87465073" w:history="1">
        <w:r w:rsidR="005824BB" w:rsidRPr="0031626D">
          <w:rPr>
            <w:rStyle w:val="Hiperhivatkozs"/>
          </w:rPr>
          <w:t>7.1.2</w:t>
        </w:r>
        <w:r w:rsidR="005824BB">
          <w:rPr>
            <w:rFonts w:asciiTheme="minorHAnsi" w:eastAsiaTheme="minorEastAsia" w:hAnsiTheme="minorHAnsi" w:cstheme="minorBidi"/>
            <w:color w:val="auto"/>
          </w:rPr>
          <w:tab/>
        </w:r>
        <w:r w:rsidR="005824BB" w:rsidRPr="0031626D">
          <w:rPr>
            <w:rStyle w:val="Hiperhivatkozs"/>
          </w:rPr>
          <w:t>Web áruház</w:t>
        </w:r>
        <w:r w:rsidR="005824BB">
          <w:rPr>
            <w:webHidden/>
          </w:rPr>
          <w:tab/>
        </w:r>
        <w:r w:rsidR="005824BB">
          <w:rPr>
            <w:webHidden/>
          </w:rPr>
          <w:fldChar w:fldCharType="begin"/>
        </w:r>
        <w:r w:rsidR="005824BB">
          <w:rPr>
            <w:webHidden/>
          </w:rPr>
          <w:instrText xml:space="preserve"> PAGEREF _Toc487465073 \h </w:instrText>
        </w:r>
        <w:r w:rsidR="005824BB">
          <w:rPr>
            <w:webHidden/>
          </w:rPr>
        </w:r>
        <w:r w:rsidR="005824BB">
          <w:rPr>
            <w:webHidden/>
          </w:rPr>
          <w:fldChar w:fldCharType="separate"/>
        </w:r>
        <w:r w:rsidR="005824BB">
          <w:rPr>
            <w:webHidden/>
          </w:rPr>
          <w:t>7</w:t>
        </w:r>
        <w:r w:rsidR="005824BB">
          <w:rPr>
            <w:webHidden/>
          </w:rPr>
          <w:fldChar w:fldCharType="end"/>
        </w:r>
      </w:hyperlink>
    </w:p>
    <w:p w:rsidR="005824BB" w:rsidRDefault="00815F3D">
      <w:pPr>
        <w:pStyle w:val="TJ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87465074" w:history="1">
        <w:r w:rsidR="005824BB" w:rsidRPr="0031626D">
          <w:rPr>
            <w:rStyle w:val="Hiperhivatkozs"/>
            <w:noProof/>
          </w:rPr>
          <w:t>7.2</w:t>
        </w:r>
        <w:r w:rsidR="005824BB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5824BB" w:rsidRPr="0031626D">
          <w:rPr>
            <w:rStyle w:val="Hiperhivatkozs"/>
            <w:noProof/>
          </w:rPr>
          <w:t>Általános elvárások</w:t>
        </w:r>
        <w:r w:rsidR="005824BB">
          <w:rPr>
            <w:noProof/>
            <w:webHidden/>
          </w:rPr>
          <w:tab/>
        </w:r>
        <w:r w:rsidR="005824BB">
          <w:rPr>
            <w:noProof/>
            <w:webHidden/>
          </w:rPr>
          <w:fldChar w:fldCharType="begin"/>
        </w:r>
        <w:r w:rsidR="005824BB">
          <w:rPr>
            <w:noProof/>
            <w:webHidden/>
          </w:rPr>
          <w:instrText xml:space="preserve"> PAGEREF _Toc487465074 \h </w:instrText>
        </w:r>
        <w:r w:rsidR="005824BB">
          <w:rPr>
            <w:noProof/>
            <w:webHidden/>
          </w:rPr>
        </w:r>
        <w:r w:rsidR="005824BB">
          <w:rPr>
            <w:noProof/>
            <w:webHidden/>
          </w:rPr>
          <w:fldChar w:fldCharType="separate"/>
        </w:r>
        <w:r w:rsidR="005824BB">
          <w:rPr>
            <w:noProof/>
            <w:webHidden/>
          </w:rPr>
          <w:t>7</w:t>
        </w:r>
        <w:r w:rsidR="005824BB">
          <w:rPr>
            <w:noProof/>
            <w:webHidden/>
          </w:rPr>
          <w:fldChar w:fldCharType="end"/>
        </w:r>
      </w:hyperlink>
    </w:p>
    <w:p w:rsidR="005824BB" w:rsidRDefault="00815F3D">
      <w:pPr>
        <w:pStyle w:val="TJ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87465075" w:history="1">
        <w:r w:rsidR="005824BB" w:rsidRPr="0031626D">
          <w:rPr>
            <w:rStyle w:val="Hiperhivatkozs"/>
            <w:noProof/>
          </w:rPr>
          <w:t>7.3</w:t>
        </w:r>
        <w:r w:rsidR="005824BB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5824BB" w:rsidRPr="0031626D">
          <w:rPr>
            <w:rStyle w:val="Hiperhivatkozs"/>
            <w:noProof/>
          </w:rPr>
          <w:t>Mérföldkövek</w:t>
        </w:r>
        <w:r w:rsidR="005824BB">
          <w:rPr>
            <w:noProof/>
            <w:webHidden/>
          </w:rPr>
          <w:tab/>
        </w:r>
        <w:r w:rsidR="005824BB">
          <w:rPr>
            <w:noProof/>
            <w:webHidden/>
          </w:rPr>
          <w:fldChar w:fldCharType="begin"/>
        </w:r>
        <w:r w:rsidR="005824BB">
          <w:rPr>
            <w:noProof/>
            <w:webHidden/>
          </w:rPr>
          <w:instrText xml:space="preserve"> PAGEREF _Toc487465075 \h </w:instrText>
        </w:r>
        <w:r w:rsidR="005824BB">
          <w:rPr>
            <w:noProof/>
            <w:webHidden/>
          </w:rPr>
        </w:r>
        <w:r w:rsidR="005824BB">
          <w:rPr>
            <w:noProof/>
            <w:webHidden/>
          </w:rPr>
          <w:fldChar w:fldCharType="separate"/>
        </w:r>
        <w:r w:rsidR="005824BB">
          <w:rPr>
            <w:noProof/>
            <w:webHidden/>
          </w:rPr>
          <w:t>7</w:t>
        </w:r>
        <w:r w:rsidR="005824BB">
          <w:rPr>
            <w:noProof/>
            <w:webHidden/>
          </w:rPr>
          <w:fldChar w:fldCharType="end"/>
        </w:r>
      </w:hyperlink>
    </w:p>
    <w:p w:rsidR="005824BB" w:rsidRDefault="00815F3D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87465076" w:history="1">
        <w:r w:rsidR="005824BB" w:rsidRPr="0031626D">
          <w:rPr>
            <w:rStyle w:val="Hiperhivatkozs"/>
          </w:rPr>
          <w:t>7.3.1</w:t>
        </w:r>
        <w:r w:rsidR="005824BB">
          <w:rPr>
            <w:rFonts w:asciiTheme="minorHAnsi" w:eastAsiaTheme="minorEastAsia" w:hAnsiTheme="minorHAnsi" w:cstheme="minorBidi"/>
            <w:color w:val="auto"/>
          </w:rPr>
          <w:tab/>
        </w:r>
        <w:r w:rsidR="005824BB" w:rsidRPr="0031626D">
          <w:rPr>
            <w:rStyle w:val="Hiperhivatkozs"/>
          </w:rPr>
          <w:t>M1</w:t>
        </w:r>
        <w:r w:rsidR="005824BB">
          <w:rPr>
            <w:webHidden/>
          </w:rPr>
          <w:tab/>
        </w:r>
        <w:r w:rsidR="005824BB">
          <w:rPr>
            <w:webHidden/>
          </w:rPr>
          <w:fldChar w:fldCharType="begin"/>
        </w:r>
        <w:r w:rsidR="005824BB">
          <w:rPr>
            <w:webHidden/>
          </w:rPr>
          <w:instrText xml:space="preserve"> PAGEREF _Toc487465076 \h </w:instrText>
        </w:r>
        <w:r w:rsidR="005824BB">
          <w:rPr>
            <w:webHidden/>
          </w:rPr>
        </w:r>
        <w:r w:rsidR="005824BB">
          <w:rPr>
            <w:webHidden/>
          </w:rPr>
          <w:fldChar w:fldCharType="separate"/>
        </w:r>
        <w:r w:rsidR="005824BB">
          <w:rPr>
            <w:webHidden/>
          </w:rPr>
          <w:t>7</w:t>
        </w:r>
        <w:r w:rsidR="005824BB">
          <w:rPr>
            <w:webHidden/>
          </w:rPr>
          <w:fldChar w:fldCharType="end"/>
        </w:r>
      </w:hyperlink>
    </w:p>
    <w:p w:rsidR="005824BB" w:rsidRDefault="00815F3D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87465077" w:history="1">
        <w:r w:rsidR="005824BB" w:rsidRPr="0031626D">
          <w:rPr>
            <w:rStyle w:val="Hiperhivatkozs"/>
          </w:rPr>
          <w:t>7.3.2</w:t>
        </w:r>
        <w:r w:rsidR="005824BB">
          <w:rPr>
            <w:rFonts w:asciiTheme="minorHAnsi" w:eastAsiaTheme="minorEastAsia" w:hAnsiTheme="minorHAnsi" w:cstheme="minorBidi"/>
            <w:color w:val="auto"/>
          </w:rPr>
          <w:tab/>
        </w:r>
        <w:r w:rsidR="005824BB" w:rsidRPr="0031626D">
          <w:rPr>
            <w:rStyle w:val="Hiperhivatkozs"/>
          </w:rPr>
          <w:t>M2</w:t>
        </w:r>
        <w:r w:rsidR="005824BB">
          <w:rPr>
            <w:webHidden/>
          </w:rPr>
          <w:tab/>
        </w:r>
        <w:r w:rsidR="005824BB">
          <w:rPr>
            <w:webHidden/>
          </w:rPr>
          <w:fldChar w:fldCharType="begin"/>
        </w:r>
        <w:r w:rsidR="005824BB">
          <w:rPr>
            <w:webHidden/>
          </w:rPr>
          <w:instrText xml:space="preserve"> PAGEREF _Toc487465077 \h </w:instrText>
        </w:r>
        <w:r w:rsidR="005824BB">
          <w:rPr>
            <w:webHidden/>
          </w:rPr>
        </w:r>
        <w:r w:rsidR="005824BB">
          <w:rPr>
            <w:webHidden/>
          </w:rPr>
          <w:fldChar w:fldCharType="separate"/>
        </w:r>
        <w:r w:rsidR="005824BB">
          <w:rPr>
            <w:webHidden/>
          </w:rPr>
          <w:t>7</w:t>
        </w:r>
        <w:r w:rsidR="005824BB">
          <w:rPr>
            <w:webHidden/>
          </w:rPr>
          <w:fldChar w:fldCharType="end"/>
        </w:r>
      </w:hyperlink>
    </w:p>
    <w:p w:rsidR="005824BB" w:rsidRDefault="00815F3D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87465078" w:history="1">
        <w:r w:rsidR="005824BB" w:rsidRPr="0031626D">
          <w:rPr>
            <w:rStyle w:val="Hiperhivatkozs"/>
          </w:rPr>
          <w:t>7.3.3</w:t>
        </w:r>
        <w:r w:rsidR="005824BB">
          <w:rPr>
            <w:rFonts w:asciiTheme="minorHAnsi" w:eastAsiaTheme="minorEastAsia" w:hAnsiTheme="minorHAnsi" w:cstheme="minorBidi"/>
            <w:color w:val="auto"/>
          </w:rPr>
          <w:tab/>
        </w:r>
        <w:r w:rsidR="005824BB" w:rsidRPr="0031626D">
          <w:rPr>
            <w:rStyle w:val="Hiperhivatkozs"/>
          </w:rPr>
          <w:t>M3</w:t>
        </w:r>
        <w:r w:rsidR="005824BB">
          <w:rPr>
            <w:webHidden/>
          </w:rPr>
          <w:tab/>
        </w:r>
        <w:r w:rsidR="005824BB">
          <w:rPr>
            <w:webHidden/>
          </w:rPr>
          <w:fldChar w:fldCharType="begin"/>
        </w:r>
        <w:r w:rsidR="005824BB">
          <w:rPr>
            <w:webHidden/>
          </w:rPr>
          <w:instrText xml:space="preserve"> PAGEREF _Toc487465078 \h </w:instrText>
        </w:r>
        <w:r w:rsidR="005824BB">
          <w:rPr>
            <w:webHidden/>
          </w:rPr>
        </w:r>
        <w:r w:rsidR="005824BB">
          <w:rPr>
            <w:webHidden/>
          </w:rPr>
          <w:fldChar w:fldCharType="separate"/>
        </w:r>
        <w:r w:rsidR="005824BB">
          <w:rPr>
            <w:webHidden/>
          </w:rPr>
          <w:t>7</w:t>
        </w:r>
        <w:r w:rsidR="005824BB">
          <w:rPr>
            <w:webHidden/>
          </w:rPr>
          <w:fldChar w:fldCharType="end"/>
        </w:r>
      </w:hyperlink>
    </w:p>
    <w:p w:rsidR="00EE01A8" w:rsidRDefault="00B32A46" w:rsidP="00EE01A8">
      <w:r>
        <w:fldChar w:fldCharType="end"/>
      </w:r>
    </w:p>
    <w:p w:rsidR="002D1C40" w:rsidRDefault="002D1C40">
      <w:r>
        <w:br w:type="page"/>
      </w:r>
    </w:p>
    <w:p w:rsidR="00984B41" w:rsidRDefault="00984B41" w:rsidP="00EE01A8"/>
    <w:p w:rsidR="00CC139C" w:rsidRDefault="00CC139C" w:rsidP="00984B41">
      <w:pPr>
        <w:pStyle w:val="Cmsor1"/>
      </w:pPr>
      <w:bookmarkStart w:id="2" w:name="_Toc487465047"/>
      <w:r>
        <w:t>Bevezetés</w:t>
      </w:r>
      <w:bookmarkEnd w:id="2"/>
    </w:p>
    <w:p w:rsidR="002D1C40" w:rsidRPr="002D1C40" w:rsidRDefault="00F05CA9" w:rsidP="00CC139C">
      <w:pPr>
        <w:rPr>
          <w:rFonts w:cs="Arial"/>
        </w:rPr>
      </w:pPr>
      <w:r w:rsidRPr="002D1C40">
        <w:rPr>
          <w:rFonts w:cs="Arial"/>
        </w:rPr>
        <w:t xml:space="preserve">A dokumentum a </w:t>
      </w:r>
      <w:r w:rsidR="005F60D2" w:rsidRPr="002D1C40">
        <w:rPr>
          <w:rFonts w:cs="Arial"/>
          <w:b/>
        </w:rPr>
        <w:t>JAVA EE</w:t>
      </w:r>
      <w:r w:rsidR="005F60D2" w:rsidRPr="002D1C40">
        <w:rPr>
          <w:rFonts w:cs="Arial"/>
        </w:rPr>
        <w:t xml:space="preserve"> és verziókezelő, munkamódszerek és kapcsolódó technológiai képzés</w:t>
      </w:r>
      <w:r w:rsidR="002D1C40" w:rsidRPr="002D1C40">
        <w:rPr>
          <w:rFonts w:cs="Arial"/>
        </w:rPr>
        <w:t>hez kapcsolódó</w:t>
      </w:r>
      <w:r w:rsidR="005F60D2" w:rsidRPr="002D1C40">
        <w:rPr>
          <w:rFonts w:cs="Arial"/>
        </w:rPr>
        <w:t xml:space="preserve"> gyakorlati feladat funkcionális specifikációját tartalmazza.</w:t>
      </w:r>
    </w:p>
    <w:p w:rsidR="00984B41" w:rsidRDefault="005F60D2" w:rsidP="00984B41">
      <w:pPr>
        <w:pStyle w:val="Cmsor1"/>
      </w:pPr>
      <w:bookmarkStart w:id="3" w:name="_Toc487465048"/>
      <w:r>
        <w:t>A rendszer felépítése</w:t>
      </w:r>
      <w:bookmarkEnd w:id="3"/>
    </w:p>
    <w:p w:rsidR="00DD269E" w:rsidRDefault="00DD269E" w:rsidP="00DD269E">
      <w:r>
        <w:t xml:space="preserve">Az </w:t>
      </w:r>
      <w:proofErr w:type="spellStart"/>
      <w:r w:rsidR="00FC6D9B">
        <w:t>Webshop</w:t>
      </w:r>
      <w:proofErr w:type="spellEnd"/>
      <w:r w:rsidR="00FC6D9B">
        <w:t xml:space="preserve"> project két</w:t>
      </w:r>
      <w:r>
        <w:t xml:space="preserve"> modulból épül fel:</w:t>
      </w:r>
    </w:p>
    <w:p w:rsidR="00DD269E" w:rsidRDefault="00DD269E" w:rsidP="00DD269E"/>
    <w:p w:rsidR="000D3005" w:rsidRDefault="00FC6D9B" w:rsidP="004A798F">
      <w:pPr>
        <w:pStyle w:val="Listaszerbekezds"/>
        <w:numPr>
          <w:ilvl w:val="0"/>
          <w:numId w:val="3"/>
        </w:numPr>
      </w:pPr>
      <w:proofErr w:type="spellStart"/>
      <w:r>
        <w:t>Backoffice</w:t>
      </w:r>
      <w:proofErr w:type="spellEnd"/>
      <w:r w:rsidR="00DD269E">
        <w:t xml:space="preserve"> modul</w:t>
      </w:r>
    </w:p>
    <w:p w:rsidR="00DD269E" w:rsidRDefault="00DD269E" w:rsidP="004A798F">
      <w:pPr>
        <w:pStyle w:val="Listaszerbekezds"/>
        <w:numPr>
          <w:ilvl w:val="0"/>
          <w:numId w:val="3"/>
        </w:numPr>
      </w:pPr>
      <w:r>
        <w:t>Web áruház</w:t>
      </w:r>
      <w:r w:rsidR="001E2998">
        <w:t xml:space="preserve"> </w:t>
      </w:r>
      <w:r>
        <w:t>modul</w:t>
      </w:r>
    </w:p>
    <w:p w:rsidR="000D3005" w:rsidRDefault="001E2998" w:rsidP="00DD269E">
      <w:pPr>
        <w:pStyle w:val="Cmsor1"/>
      </w:pPr>
      <w:bookmarkStart w:id="4" w:name="_Toc487465049"/>
      <w:r>
        <w:t>Általános elvárások</w:t>
      </w:r>
      <w:bookmarkEnd w:id="4"/>
    </w:p>
    <w:p w:rsidR="00DB1B72" w:rsidRPr="00DB1B72" w:rsidRDefault="00DB1B72" w:rsidP="00DB1B72">
      <w:pPr>
        <w:pStyle w:val="Cmsor2"/>
      </w:pPr>
      <w:bookmarkStart w:id="5" w:name="_Toc487465050"/>
      <w:r>
        <w:t>Felhasználó kezelés</w:t>
      </w:r>
      <w:r w:rsidR="00E63672">
        <w:t>e</w:t>
      </w:r>
      <w:bookmarkEnd w:id="5"/>
    </w:p>
    <w:p w:rsidR="00DB1B72" w:rsidRDefault="008005B8" w:rsidP="001E2998">
      <w:r>
        <w:t>Az alkalmazás</w:t>
      </w:r>
      <w:r w:rsidR="001E2998">
        <w:t xml:space="preserve"> legyen képes a felhasználóit azonosítani és különböző jogokkal felruházni őket.</w:t>
      </w:r>
      <w:r w:rsidR="00DB1B72">
        <w:t xml:space="preserve"> Megkülönböztetünk két felhasználói típust.</w:t>
      </w:r>
    </w:p>
    <w:p w:rsidR="001E2998" w:rsidRDefault="00DB1B72" w:rsidP="003576C8">
      <w:pPr>
        <w:pStyle w:val="Cmsor3"/>
      </w:pPr>
      <w:bookmarkStart w:id="6" w:name="_Toc487465051"/>
      <w:r>
        <w:t>A felhasználó</w:t>
      </w:r>
      <w:bookmarkEnd w:id="6"/>
    </w:p>
    <w:p w:rsidR="00DB1B72" w:rsidRDefault="00DB1B72" w:rsidP="00DB1B72">
      <w:r>
        <w:t xml:space="preserve">A szervezet munkatársa, képes belépni </w:t>
      </w:r>
      <w:r w:rsidR="00FC6D9B">
        <w:t>a</w:t>
      </w:r>
      <w:r>
        <w:t xml:space="preserve"> </w:t>
      </w:r>
      <w:proofErr w:type="spellStart"/>
      <w:r w:rsidR="00FC6D9B" w:rsidRPr="00FC6D9B">
        <w:t>backoffice</w:t>
      </w:r>
      <w:proofErr w:type="spellEnd"/>
      <w:r w:rsidR="00FC6D9B">
        <w:t xml:space="preserve"> </w:t>
      </w:r>
      <w:r>
        <w:t>modulba.</w:t>
      </w:r>
      <w:r w:rsidR="00FC6D9B">
        <w:t xml:space="preserve"> Különböző jogokkal rendelkezhet.</w:t>
      </w:r>
    </w:p>
    <w:p w:rsidR="00DB1B72" w:rsidRDefault="002D1C40" w:rsidP="00DB1B72">
      <w:r>
        <w:t>T</w:t>
      </w:r>
      <w:r w:rsidR="00DB1B72">
        <w:t>ulajdonságai a következőek:</w:t>
      </w:r>
    </w:p>
    <w:p w:rsidR="00DB1B72" w:rsidRDefault="00DB1B72" w:rsidP="004A798F">
      <w:pPr>
        <w:pStyle w:val="Listaszerbekezds"/>
        <w:numPr>
          <w:ilvl w:val="0"/>
          <w:numId w:val="5"/>
        </w:numPr>
      </w:pPr>
      <w:r>
        <w:t>Felhasználónév</w:t>
      </w:r>
    </w:p>
    <w:p w:rsidR="00DB1B72" w:rsidRDefault="00DB1B72" w:rsidP="004A798F">
      <w:pPr>
        <w:pStyle w:val="Listaszerbekezds"/>
        <w:numPr>
          <w:ilvl w:val="0"/>
          <w:numId w:val="5"/>
        </w:numPr>
      </w:pPr>
      <w:r>
        <w:t>Teljes név</w:t>
      </w:r>
    </w:p>
    <w:p w:rsidR="00DB1B72" w:rsidRDefault="00DB1B72" w:rsidP="004A798F">
      <w:pPr>
        <w:pStyle w:val="Listaszerbekezds"/>
        <w:numPr>
          <w:ilvl w:val="0"/>
          <w:numId w:val="5"/>
        </w:numPr>
      </w:pPr>
      <w:r>
        <w:t>Email cím</w:t>
      </w:r>
    </w:p>
    <w:p w:rsidR="00DB1B72" w:rsidRDefault="00DB1B72" w:rsidP="004A798F">
      <w:pPr>
        <w:pStyle w:val="Listaszerbekezds"/>
        <w:numPr>
          <w:ilvl w:val="0"/>
          <w:numId w:val="5"/>
        </w:numPr>
      </w:pPr>
      <w:r>
        <w:t>Telefonszám</w:t>
      </w:r>
    </w:p>
    <w:p w:rsidR="00DB1B72" w:rsidRDefault="00DB1B72" w:rsidP="004A798F">
      <w:pPr>
        <w:pStyle w:val="Listaszerbekezds"/>
        <w:numPr>
          <w:ilvl w:val="0"/>
          <w:numId w:val="5"/>
        </w:numPr>
      </w:pPr>
      <w:r>
        <w:t>Jelszó</w:t>
      </w:r>
    </w:p>
    <w:p w:rsidR="00DB1B72" w:rsidRDefault="00DB1B72" w:rsidP="003576C8">
      <w:pPr>
        <w:pStyle w:val="Cmsor3"/>
      </w:pPr>
      <w:bookmarkStart w:id="7" w:name="_Toc487465052"/>
      <w:r>
        <w:t>Az ügyfél</w:t>
      </w:r>
      <w:bookmarkEnd w:id="7"/>
    </w:p>
    <w:p w:rsidR="00380391" w:rsidRDefault="00DB1B72" w:rsidP="00FC6D9B">
      <w:r>
        <w:t>A szervezet ügyfele, vásárolt val</w:t>
      </w:r>
      <w:r w:rsidR="0079269C">
        <w:t>amilyen terméket. Csak</w:t>
      </w:r>
      <w:r w:rsidR="002D1C40">
        <w:t xml:space="preserve"> a</w:t>
      </w:r>
      <w:r w:rsidR="0079269C">
        <w:t xml:space="preserve"> Web áruház modulba tud belépni és nem rendelkezik különböző jogokkal</w:t>
      </w:r>
      <w:r w:rsidR="00FC6D9B">
        <w:t>.</w:t>
      </w:r>
    </w:p>
    <w:p w:rsidR="0079269C" w:rsidRDefault="002D1C40" w:rsidP="0079269C">
      <w:r>
        <w:t xml:space="preserve"> T</w:t>
      </w:r>
      <w:r w:rsidR="0079269C">
        <w:t>ulajdonságai a következőek:</w:t>
      </w:r>
    </w:p>
    <w:p w:rsidR="0079269C" w:rsidRDefault="0079269C" w:rsidP="004A798F">
      <w:pPr>
        <w:pStyle w:val="Listaszerbekezds"/>
        <w:numPr>
          <w:ilvl w:val="0"/>
          <w:numId w:val="5"/>
        </w:numPr>
      </w:pPr>
      <w:r>
        <w:t>Felhasználónév</w:t>
      </w:r>
    </w:p>
    <w:p w:rsidR="00380391" w:rsidRDefault="0079269C" w:rsidP="004A798F">
      <w:pPr>
        <w:pStyle w:val="Listaszerbekezds"/>
        <w:numPr>
          <w:ilvl w:val="0"/>
          <w:numId w:val="5"/>
        </w:numPr>
      </w:pPr>
      <w:r>
        <w:t>Teljes név</w:t>
      </w:r>
    </w:p>
    <w:p w:rsidR="0079269C" w:rsidRDefault="0079269C" w:rsidP="004A798F">
      <w:pPr>
        <w:pStyle w:val="Listaszerbekezds"/>
        <w:numPr>
          <w:ilvl w:val="0"/>
          <w:numId w:val="5"/>
        </w:numPr>
      </w:pPr>
      <w:r>
        <w:t>Email cím</w:t>
      </w:r>
    </w:p>
    <w:p w:rsidR="0079269C" w:rsidRDefault="0079269C" w:rsidP="004A798F">
      <w:pPr>
        <w:pStyle w:val="Listaszerbekezds"/>
        <w:numPr>
          <w:ilvl w:val="0"/>
          <w:numId w:val="5"/>
        </w:numPr>
      </w:pPr>
      <w:r>
        <w:t>Telefonszám</w:t>
      </w:r>
    </w:p>
    <w:p w:rsidR="0079269C" w:rsidRDefault="0079269C" w:rsidP="004A798F">
      <w:pPr>
        <w:pStyle w:val="Listaszerbekezds"/>
        <w:numPr>
          <w:ilvl w:val="0"/>
          <w:numId w:val="5"/>
        </w:numPr>
      </w:pPr>
      <w:r>
        <w:t>Jelszó</w:t>
      </w:r>
    </w:p>
    <w:p w:rsidR="0079269C" w:rsidRDefault="0079269C" w:rsidP="004A798F">
      <w:pPr>
        <w:pStyle w:val="Listaszerbekezds"/>
        <w:numPr>
          <w:ilvl w:val="0"/>
          <w:numId w:val="5"/>
        </w:numPr>
      </w:pPr>
      <w:r>
        <w:t>Számlázási cím</w:t>
      </w:r>
    </w:p>
    <w:p w:rsidR="0079269C" w:rsidRDefault="0079269C" w:rsidP="004A798F">
      <w:pPr>
        <w:pStyle w:val="Listaszerbekezds"/>
        <w:numPr>
          <w:ilvl w:val="1"/>
          <w:numId w:val="5"/>
        </w:numPr>
      </w:pPr>
      <w:r>
        <w:t>Irányítószám</w:t>
      </w:r>
    </w:p>
    <w:p w:rsidR="0079269C" w:rsidRDefault="0079269C" w:rsidP="004A798F">
      <w:pPr>
        <w:pStyle w:val="Listaszerbekezds"/>
        <w:numPr>
          <w:ilvl w:val="1"/>
          <w:numId w:val="5"/>
        </w:numPr>
      </w:pPr>
      <w:r>
        <w:t>Település</w:t>
      </w:r>
    </w:p>
    <w:p w:rsidR="0079269C" w:rsidRDefault="0079269C" w:rsidP="004A798F">
      <w:pPr>
        <w:pStyle w:val="Listaszerbekezds"/>
        <w:numPr>
          <w:ilvl w:val="1"/>
          <w:numId w:val="5"/>
        </w:numPr>
      </w:pPr>
      <w:r>
        <w:t>Utca</w:t>
      </w:r>
    </w:p>
    <w:p w:rsidR="0079269C" w:rsidRDefault="0079269C" w:rsidP="004A798F">
      <w:pPr>
        <w:pStyle w:val="Listaszerbekezds"/>
        <w:numPr>
          <w:ilvl w:val="1"/>
          <w:numId w:val="5"/>
        </w:numPr>
      </w:pPr>
      <w:r>
        <w:t xml:space="preserve">Házszám </w:t>
      </w:r>
    </w:p>
    <w:p w:rsidR="0079269C" w:rsidRDefault="0079269C" w:rsidP="004A798F">
      <w:pPr>
        <w:pStyle w:val="Listaszerbekezds"/>
        <w:numPr>
          <w:ilvl w:val="0"/>
          <w:numId w:val="5"/>
        </w:numPr>
      </w:pPr>
      <w:r>
        <w:t>Szállítási cím</w:t>
      </w:r>
    </w:p>
    <w:p w:rsidR="0079269C" w:rsidRDefault="0079269C" w:rsidP="004A798F">
      <w:pPr>
        <w:pStyle w:val="Listaszerbekezds"/>
        <w:numPr>
          <w:ilvl w:val="1"/>
          <w:numId w:val="5"/>
        </w:numPr>
      </w:pPr>
      <w:r>
        <w:t>Irányítószám</w:t>
      </w:r>
    </w:p>
    <w:p w:rsidR="0079269C" w:rsidRDefault="0079269C" w:rsidP="004A798F">
      <w:pPr>
        <w:pStyle w:val="Listaszerbekezds"/>
        <w:numPr>
          <w:ilvl w:val="1"/>
          <w:numId w:val="5"/>
        </w:numPr>
      </w:pPr>
      <w:r>
        <w:t>Település</w:t>
      </w:r>
    </w:p>
    <w:p w:rsidR="0079269C" w:rsidRDefault="0079269C" w:rsidP="004A798F">
      <w:pPr>
        <w:pStyle w:val="Listaszerbekezds"/>
        <w:numPr>
          <w:ilvl w:val="1"/>
          <w:numId w:val="5"/>
        </w:numPr>
      </w:pPr>
      <w:r>
        <w:t>Utca</w:t>
      </w:r>
    </w:p>
    <w:p w:rsidR="0079269C" w:rsidRDefault="0079269C" w:rsidP="004A798F">
      <w:pPr>
        <w:pStyle w:val="Listaszerbekezds"/>
        <w:numPr>
          <w:ilvl w:val="1"/>
          <w:numId w:val="5"/>
        </w:numPr>
      </w:pPr>
      <w:r>
        <w:t xml:space="preserve">Házszám </w:t>
      </w:r>
    </w:p>
    <w:p w:rsidR="0079269C" w:rsidRDefault="0079269C" w:rsidP="0079269C">
      <w:pPr>
        <w:pStyle w:val="Listaszerbekezds"/>
        <w:ind w:left="780"/>
      </w:pPr>
    </w:p>
    <w:p w:rsidR="00DB1B72" w:rsidRPr="00DB1B72" w:rsidRDefault="0079269C" w:rsidP="0079269C">
      <w:pPr>
        <w:ind w:left="420"/>
      </w:pPr>
      <w:r>
        <w:t xml:space="preserve"> </w:t>
      </w:r>
    </w:p>
    <w:p w:rsidR="001E2998" w:rsidRDefault="001E2998" w:rsidP="001E2998">
      <w:pPr>
        <w:pStyle w:val="Cmsor1"/>
      </w:pPr>
      <w:bookmarkStart w:id="8" w:name="_Toc487465053"/>
      <w:r>
        <w:t>A rendszer funkciói</w:t>
      </w:r>
      <w:bookmarkEnd w:id="8"/>
    </w:p>
    <w:p w:rsidR="001E2998" w:rsidRDefault="00FC6D9B" w:rsidP="001E2998">
      <w:pPr>
        <w:pStyle w:val="Cmsor2"/>
      </w:pPr>
      <w:bookmarkStart w:id="9" w:name="_Toc487465054"/>
      <w:proofErr w:type="spellStart"/>
      <w:r>
        <w:t>Backoffice</w:t>
      </w:r>
      <w:proofErr w:type="spellEnd"/>
      <w:r>
        <w:t xml:space="preserve"> </w:t>
      </w:r>
      <w:r w:rsidR="001E2998" w:rsidRPr="001E2998">
        <w:t>modul</w:t>
      </w:r>
      <w:bookmarkEnd w:id="9"/>
    </w:p>
    <w:p w:rsidR="00FC6D9B" w:rsidRDefault="00E63672" w:rsidP="00FC6D9B">
      <w:r>
        <w:t xml:space="preserve">A </w:t>
      </w:r>
      <w:proofErr w:type="spellStart"/>
      <w:r w:rsidR="00FC6D9B">
        <w:t>Backoffice</w:t>
      </w:r>
      <w:proofErr w:type="spellEnd"/>
      <w:r w:rsidR="00FC6D9B">
        <w:t xml:space="preserve"> modul </w:t>
      </w:r>
      <w:r w:rsidR="00D25D15">
        <w:t xml:space="preserve">legyen képes </w:t>
      </w:r>
      <w:r w:rsidR="00440898">
        <w:t>terméke</w:t>
      </w:r>
      <w:r w:rsidR="00D25D15">
        <w:t xml:space="preserve">ket kezelni, azokhoz tulajdonságokat rendelni. A </w:t>
      </w:r>
      <w:r w:rsidR="00440898">
        <w:t>terméke</w:t>
      </w:r>
      <w:r w:rsidR="00D25D15">
        <w:t>ket legyen képes raktárakban elhelyezni. Ezekről a beszerzésesekről</w:t>
      </w:r>
      <w:r w:rsidR="008005B8">
        <w:t xml:space="preserve"> </w:t>
      </w:r>
      <w:r w:rsidR="00D25D15">
        <w:t>kinyomtatható doku</w:t>
      </w:r>
      <w:r w:rsidR="0068694B">
        <w:t>mentumot legyen képes készíteni</w:t>
      </w:r>
      <w:r w:rsidR="00D25D15">
        <w:t>.</w:t>
      </w:r>
      <w:r w:rsidR="00BA2A36">
        <w:t xml:space="preserve"> </w:t>
      </w:r>
      <w:r w:rsidR="0068694B">
        <w:t>A modul legyen képes egyes termékekhez ajánlatokat létrehozni.</w:t>
      </w:r>
      <w:r w:rsidR="008005B8">
        <w:t xml:space="preserve"> </w:t>
      </w:r>
      <w:r w:rsidR="0068694B">
        <w:t xml:space="preserve">Képes legyen a </w:t>
      </w:r>
      <w:r w:rsidR="008005B8">
        <w:t xml:space="preserve">Web áruház </w:t>
      </w:r>
      <w:r w:rsidR="0068694B">
        <w:t>moduloknak információt nyújtani az általa beregisztrált ügyfelekről, valamint azok által vásárolt termékekről. A modul legyen képes a Web modulban beregisztrált ügyfelek adatait fogadni.  A modul legyen képes a Web áruház moduloknak információt nyújtani a létrehozott ajánlatokról.</w:t>
      </w:r>
    </w:p>
    <w:p w:rsidR="00FA1AFE" w:rsidRDefault="00FA1AFE" w:rsidP="003576C8">
      <w:pPr>
        <w:pStyle w:val="Cmsor3"/>
      </w:pPr>
      <w:bookmarkStart w:id="10" w:name="_Toc487465055"/>
      <w:r>
        <w:t>Felhasználó kezelés</w:t>
      </w:r>
      <w:bookmarkEnd w:id="10"/>
      <w:r>
        <w:t xml:space="preserve"> </w:t>
      </w:r>
    </w:p>
    <w:p w:rsidR="00FA1AFE" w:rsidRPr="00FA1AFE" w:rsidRDefault="00FA1AFE" w:rsidP="00FA1AFE">
      <w:r>
        <w:t>A modul képes felhasználókat törölni és azok tulajdonságait módosítani.</w:t>
      </w:r>
    </w:p>
    <w:p w:rsidR="00440898" w:rsidRDefault="00440898" w:rsidP="003576C8">
      <w:pPr>
        <w:pStyle w:val="Cmsor3"/>
      </w:pPr>
      <w:bookmarkStart w:id="11" w:name="_Toc487465056"/>
      <w:r>
        <w:t>Termék</w:t>
      </w:r>
      <w:r w:rsidR="008520E5">
        <w:t xml:space="preserve">típus </w:t>
      </w:r>
      <w:r>
        <w:t>kezelés és karbantartás</w:t>
      </w:r>
      <w:bookmarkEnd w:id="11"/>
    </w:p>
    <w:p w:rsidR="00FC6D9B" w:rsidRDefault="00FC6D9B" w:rsidP="00FC6D9B"/>
    <w:p w:rsidR="00440898" w:rsidRDefault="00440898" w:rsidP="00440898">
      <w:r>
        <w:t xml:space="preserve">A </w:t>
      </w:r>
      <w:r w:rsidR="00380391" w:rsidRPr="00DD4C0A">
        <w:t>modul</w:t>
      </w:r>
      <w:r w:rsidR="00380391">
        <w:t xml:space="preserve"> </w:t>
      </w:r>
      <w:r>
        <w:t>legyen képes különböző termék</w:t>
      </w:r>
      <w:r w:rsidR="008520E5">
        <w:t>típusokat</w:t>
      </w:r>
      <w:r>
        <w:t xml:space="preserve"> </w:t>
      </w:r>
      <w:r w:rsidR="004B05D2">
        <w:t>létrehozni, törölni és azok tulajdonságait módosítani. A tulajdonságai:</w:t>
      </w:r>
    </w:p>
    <w:p w:rsidR="004B05D2" w:rsidRDefault="008520E5" w:rsidP="004A798F">
      <w:pPr>
        <w:pStyle w:val="Listaszerbekezds"/>
        <w:numPr>
          <w:ilvl w:val="0"/>
          <w:numId w:val="6"/>
        </w:numPr>
      </w:pPr>
      <w:r>
        <w:t xml:space="preserve">Terméktípus </w:t>
      </w:r>
      <w:r w:rsidR="004B05D2">
        <w:t>neve</w:t>
      </w:r>
    </w:p>
    <w:p w:rsidR="004B05D2" w:rsidRDefault="008520E5" w:rsidP="004A798F">
      <w:pPr>
        <w:pStyle w:val="Listaszerbekezds"/>
        <w:numPr>
          <w:ilvl w:val="0"/>
          <w:numId w:val="6"/>
        </w:numPr>
      </w:pPr>
      <w:r>
        <w:t xml:space="preserve">Terméktípus </w:t>
      </w:r>
      <w:r w:rsidR="004B05D2">
        <w:t>cikkszáma (egyértelműen azonosítja a t</w:t>
      </w:r>
      <w:r>
        <w:t>erméktípust</w:t>
      </w:r>
      <w:r w:rsidR="004B05D2">
        <w:t>)</w:t>
      </w:r>
    </w:p>
    <w:p w:rsidR="004B05D2" w:rsidRDefault="008520E5" w:rsidP="004A798F">
      <w:pPr>
        <w:pStyle w:val="Listaszerbekezds"/>
        <w:numPr>
          <w:ilvl w:val="0"/>
          <w:numId w:val="6"/>
        </w:numPr>
      </w:pPr>
      <w:r>
        <w:t xml:space="preserve">Terméktípus </w:t>
      </w:r>
      <w:r w:rsidR="004B05D2">
        <w:t>leírása</w:t>
      </w:r>
    </w:p>
    <w:p w:rsidR="004B05D2" w:rsidRPr="00440898" w:rsidRDefault="008520E5" w:rsidP="004A798F">
      <w:pPr>
        <w:pStyle w:val="Listaszerbekezds"/>
        <w:numPr>
          <w:ilvl w:val="0"/>
          <w:numId w:val="6"/>
        </w:numPr>
      </w:pPr>
      <w:r>
        <w:t xml:space="preserve">A </w:t>
      </w:r>
      <w:r w:rsidR="004B05D2">
        <w:t>termékről készített kép</w:t>
      </w:r>
    </w:p>
    <w:p w:rsidR="001E2998" w:rsidRDefault="00D25D15" w:rsidP="003576C8">
      <w:pPr>
        <w:pStyle w:val="Cmsor3"/>
      </w:pPr>
      <w:bookmarkStart w:id="12" w:name="_Toc487465057"/>
      <w:r>
        <w:t>Raktár kezelés és karbantartás</w:t>
      </w:r>
      <w:bookmarkEnd w:id="12"/>
    </w:p>
    <w:p w:rsidR="00D25D15" w:rsidRDefault="00D25D15" w:rsidP="00D25D15">
      <w:r>
        <w:t xml:space="preserve">A </w:t>
      </w:r>
      <w:r w:rsidR="00380391" w:rsidRPr="00DD4C0A">
        <w:t>modul</w:t>
      </w:r>
      <w:r>
        <w:t xml:space="preserve"> legyen képes új raktárakat létrehozni, törölni</w:t>
      </w:r>
      <w:r w:rsidR="00BA2A36">
        <w:t>,</w:t>
      </w:r>
      <w:r>
        <w:t xml:space="preserve"> valamint azok tulajdonságait módosítani.</w:t>
      </w:r>
      <w:r w:rsidR="001E0311">
        <w:t xml:space="preserve"> </w:t>
      </w:r>
    </w:p>
    <w:p w:rsidR="00D25D15" w:rsidRDefault="00DB1B72" w:rsidP="00D25D15">
      <w:r>
        <w:t>A raktárok tulajdonságai a következőek:</w:t>
      </w:r>
    </w:p>
    <w:p w:rsidR="00DB1B72" w:rsidRDefault="00DB1B72" w:rsidP="004A798F">
      <w:pPr>
        <w:pStyle w:val="Listaszerbekezds"/>
        <w:numPr>
          <w:ilvl w:val="0"/>
          <w:numId w:val="4"/>
        </w:numPr>
      </w:pPr>
      <w:r>
        <w:t>Raktár neve</w:t>
      </w:r>
    </w:p>
    <w:p w:rsidR="00DB1B72" w:rsidRDefault="00DB1B72" w:rsidP="004A798F">
      <w:pPr>
        <w:pStyle w:val="Listaszerbekezds"/>
        <w:numPr>
          <w:ilvl w:val="0"/>
          <w:numId w:val="4"/>
        </w:numPr>
      </w:pPr>
      <w:r>
        <w:t>Raktár kódja (e</w:t>
      </w:r>
      <w:r w:rsidR="00E63672">
        <w:t xml:space="preserve">gyértelműen azonosítja a </w:t>
      </w:r>
      <w:proofErr w:type="spellStart"/>
      <w:r w:rsidR="00E63672">
        <w:t>raktára</w:t>
      </w:r>
      <w:r>
        <w:t>t</w:t>
      </w:r>
      <w:proofErr w:type="spellEnd"/>
      <w:r>
        <w:t>)</w:t>
      </w:r>
    </w:p>
    <w:p w:rsidR="00440898" w:rsidRDefault="00440898" w:rsidP="004A798F">
      <w:pPr>
        <w:pStyle w:val="Listaszerbekezds"/>
        <w:numPr>
          <w:ilvl w:val="0"/>
          <w:numId w:val="4"/>
        </w:numPr>
      </w:pPr>
      <w:r>
        <w:t>A raktár címe</w:t>
      </w:r>
    </w:p>
    <w:p w:rsidR="00440898" w:rsidRDefault="00440898" w:rsidP="004A798F">
      <w:pPr>
        <w:pStyle w:val="Listaszerbekezds"/>
        <w:numPr>
          <w:ilvl w:val="1"/>
          <w:numId w:val="4"/>
        </w:numPr>
      </w:pPr>
      <w:r>
        <w:t>Irányítószám</w:t>
      </w:r>
    </w:p>
    <w:p w:rsidR="00440898" w:rsidRDefault="00440898" w:rsidP="004A798F">
      <w:pPr>
        <w:pStyle w:val="Listaszerbekezds"/>
        <w:numPr>
          <w:ilvl w:val="1"/>
          <w:numId w:val="4"/>
        </w:numPr>
      </w:pPr>
      <w:r>
        <w:t>Település</w:t>
      </w:r>
    </w:p>
    <w:p w:rsidR="00440898" w:rsidRDefault="00440898" w:rsidP="004A798F">
      <w:pPr>
        <w:pStyle w:val="Listaszerbekezds"/>
        <w:numPr>
          <w:ilvl w:val="1"/>
          <w:numId w:val="4"/>
        </w:numPr>
      </w:pPr>
      <w:r>
        <w:t>Utca</w:t>
      </w:r>
    </w:p>
    <w:p w:rsidR="00440898" w:rsidRDefault="00440898" w:rsidP="004A798F">
      <w:pPr>
        <w:pStyle w:val="Listaszerbekezds"/>
        <w:numPr>
          <w:ilvl w:val="1"/>
          <w:numId w:val="4"/>
        </w:numPr>
      </w:pPr>
      <w:r>
        <w:t xml:space="preserve">Házszám </w:t>
      </w:r>
    </w:p>
    <w:p w:rsidR="00440898" w:rsidRDefault="00440898" w:rsidP="004A798F">
      <w:pPr>
        <w:pStyle w:val="Listaszerbekezds"/>
        <w:numPr>
          <w:ilvl w:val="0"/>
          <w:numId w:val="4"/>
        </w:numPr>
      </w:pPr>
      <w:r>
        <w:t>Raktáros (egy már beregisztrált felhasználó)</w:t>
      </w:r>
    </w:p>
    <w:p w:rsidR="0068694B" w:rsidRDefault="0068694B" w:rsidP="004A798F">
      <w:pPr>
        <w:pStyle w:val="Listaszerbekezds"/>
        <w:numPr>
          <w:ilvl w:val="0"/>
          <w:numId w:val="4"/>
        </w:numPr>
      </w:pPr>
      <w:r>
        <w:t>Az átlagos szállítási idő</w:t>
      </w:r>
    </w:p>
    <w:p w:rsidR="002D1C40" w:rsidRDefault="002D1C40">
      <w:r>
        <w:br w:type="page"/>
      </w:r>
    </w:p>
    <w:p w:rsidR="002D1C40" w:rsidRPr="00D25D15" w:rsidRDefault="002D1C40" w:rsidP="002D1C40"/>
    <w:p w:rsidR="001E2998" w:rsidRDefault="004B05D2" w:rsidP="003576C8">
      <w:pPr>
        <w:pStyle w:val="Cmsor3"/>
      </w:pPr>
      <w:bookmarkStart w:id="13" w:name="_Toc487465058"/>
      <w:r>
        <w:t>Termékek beszerzése</w:t>
      </w:r>
      <w:bookmarkEnd w:id="13"/>
    </w:p>
    <w:p w:rsidR="00A7080D" w:rsidRDefault="004B05D2" w:rsidP="004B05D2">
      <w:r>
        <w:t xml:space="preserve">A </w:t>
      </w:r>
      <w:r w:rsidR="00380391" w:rsidRPr="00DD4C0A">
        <w:t>modul</w:t>
      </w:r>
      <w:r>
        <w:t xml:space="preserve"> legyen képes a már </w:t>
      </w:r>
      <w:r w:rsidR="008520E5">
        <w:t>létrehozott terméktípusokb</w:t>
      </w:r>
      <w:r w:rsidR="00FC6D9B">
        <w:t>ól különböző menységet felvenni</w:t>
      </w:r>
      <w:r w:rsidR="008520E5">
        <w:t>. Az eszközök felvételénél lehetőség legyen több terméktípusba tartozó termékek feltöltésesre is.</w:t>
      </w:r>
      <w:r w:rsidR="00A7080D">
        <w:t xml:space="preserve"> A sikeres felvétel esetén a </w:t>
      </w:r>
      <w:r w:rsidR="00380391" w:rsidRPr="00DD4C0A">
        <w:t>modul</w:t>
      </w:r>
      <w:r w:rsidR="00380391">
        <w:t xml:space="preserve"> </w:t>
      </w:r>
      <w:r w:rsidR="00A7080D">
        <w:t>automatikusan generáljon egy nyomtatható dokumentumot, ami a következőket tartalmazza:</w:t>
      </w:r>
    </w:p>
    <w:p w:rsidR="00A7080D" w:rsidRDefault="00A7080D" w:rsidP="004A798F">
      <w:pPr>
        <w:pStyle w:val="Listaszerbekezds"/>
        <w:numPr>
          <w:ilvl w:val="0"/>
          <w:numId w:val="7"/>
        </w:numPr>
      </w:pPr>
      <w:r>
        <w:t>Az átvevő raktár neve</w:t>
      </w:r>
    </w:p>
    <w:p w:rsidR="00A7080D" w:rsidRDefault="00A7080D" w:rsidP="004A798F">
      <w:pPr>
        <w:pStyle w:val="Listaszerbekezds"/>
        <w:numPr>
          <w:ilvl w:val="0"/>
          <w:numId w:val="7"/>
        </w:numPr>
      </w:pPr>
      <w:r>
        <w:t>Az átvevő raktár címe</w:t>
      </w:r>
    </w:p>
    <w:p w:rsidR="00A7080D" w:rsidRDefault="006E08FA" w:rsidP="004A798F">
      <w:pPr>
        <w:pStyle w:val="Listaszerbekezds"/>
        <w:numPr>
          <w:ilvl w:val="0"/>
          <w:numId w:val="7"/>
        </w:numPr>
      </w:pPr>
      <w:r>
        <w:t>Az átvevő</w:t>
      </w:r>
      <w:r w:rsidR="00A7080D">
        <w:t xml:space="preserve"> raktáros neve </w:t>
      </w:r>
    </w:p>
    <w:p w:rsidR="00A7080D" w:rsidRDefault="006E08FA" w:rsidP="004A798F">
      <w:pPr>
        <w:pStyle w:val="Listaszerbekezds"/>
        <w:numPr>
          <w:ilvl w:val="0"/>
          <w:numId w:val="7"/>
        </w:numPr>
      </w:pPr>
      <w:r>
        <w:t xml:space="preserve">Az átvevő </w:t>
      </w:r>
      <w:r w:rsidR="00A7080D">
        <w:t xml:space="preserve">raktáros telefonszáma </w:t>
      </w:r>
    </w:p>
    <w:p w:rsidR="00A7080D" w:rsidRDefault="006E08FA" w:rsidP="004A798F">
      <w:pPr>
        <w:pStyle w:val="Listaszerbekezds"/>
        <w:numPr>
          <w:ilvl w:val="0"/>
          <w:numId w:val="7"/>
        </w:numPr>
      </w:pPr>
      <w:r>
        <w:t>Az átvevő</w:t>
      </w:r>
      <w:r w:rsidR="00A7080D">
        <w:t xml:space="preserve"> raktáros email címe</w:t>
      </w:r>
    </w:p>
    <w:p w:rsidR="00A7080D" w:rsidRDefault="00A7080D" w:rsidP="004A798F">
      <w:pPr>
        <w:pStyle w:val="Listaszerbekezds"/>
        <w:numPr>
          <w:ilvl w:val="0"/>
          <w:numId w:val="7"/>
        </w:numPr>
      </w:pPr>
      <w:r>
        <w:t>A beérkezett eszköztípusok tételesen</w:t>
      </w:r>
    </w:p>
    <w:p w:rsidR="00A7080D" w:rsidRDefault="00A7080D" w:rsidP="004A798F">
      <w:pPr>
        <w:pStyle w:val="Listaszerbekezds"/>
        <w:numPr>
          <w:ilvl w:val="1"/>
          <w:numId w:val="7"/>
        </w:numPr>
      </w:pPr>
      <w:r>
        <w:t>Eszköz típus neve</w:t>
      </w:r>
    </w:p>
    <w:p w:rsidR="00A7080D" w:rsidRDefault="00A7080D" w:rsidP="004A798F">
      <w:pPr>
        <w:pStyle w:val="Listaszerbekezds"/>
        <w:numPr>
          <w:ilvl w:val="1"/>
          <w:numId w:val="7"/>
        </w:numPr>
      </w:pPr>
      <w:r>
        <w:t>Eszköz típus cikkszáma</w:t>
      </w:r>
    </w:p>
    <w:p w:rsidR="00A7080D" w:rsidRDefault="00A7080D" w:rsidP="004A798F">
      <w:pPr>
        <w:pStyle w:val="Listaszerbekezds"/>
        <w:numPr>
          <w:ilvl w:val="1"/>
          <w:numId w:val="7"/>
        </w:numPr>
      </w:pPr>
      <w:r>
        <w:t xml:space="preserve">Darabszám </w:t>
      </w:r>
    </w:p>
    <w:p w:rsidR="00670F37" w:rsidRDefault="00670F37"/>
    <w:p w:rsidR="00670F37" w:rsidRDefault="00670F37" w:rsidP="00670F37"/>
    <w:p w:rsidR="00DA6024" w:rsidRPr="00DA6024" w:rsidRDefault="00DA6024" w:rsidP="00DA6024"/>
    <w:p w:rsidR="00380391" w:rsidRDefault="00380391" w:rsidP="00380391"/>
    <w:p w:rsidR="005944E4" w:rsidRDefault="00A260EA" w:rsidP="005944E4">
      <w:r>
        <w:t xml:space="preserve">  </w:t>
      </w:r>
    </w:p>
    <w:p w:rsidR="00F71CAC" w:rsidRDefault="00FC61A0" w:rsidP="003576C8">
      <w:pPr>
        <w:pStyle w:val="Cmsor3"/>
      </w:pPr>
      <w:bookmarkStart w:id="14" w:name="_Toc487465059"/>
      <w:r>
        <w:t>Ajánlatok kezelése és karbantartása</w:t>
      </w:r>
      <w:bookmarkEnd w:id="14"/>
    </w:p>
    <w:p w:rsidR="00FC61A0" w:rsidRDefault="00FC61A0" w:rsidP="00FC61A0">
      <w:r>
        <w:t>A modul legyen képes ajánlatokat létrehozni az elérhető terméktípusok segítségével, törölni azokat valamin</w:t>
      </w:r>
      <w:r w:rsidR="00E63672">
        <w:t>t</w:t>
      </w:r>
      <w:r>
        <w:t xml:space="preserve"> módosítani azok tulajdonságát.</w:t>
      </w:r>
    </w:p>
    <w:p w:rsidR="00FC61A0" w:rsidRDefault="00FC61A0" w:rsidP="00FC61A0">
      <w:r>
        <w:t xml:space="preserve"> Az ajánlat pont tulajdonságai:</w:t>
      </w:r>
    </w:p>
    <w:p w:rsidR="00FC61A0" w:rsidRDefault="00FC61A0" w:rsidP="004A798F">
      <w:pPr>
        <w:pStyle w:val="Listaszerbekezds"/>
        <w:numPr>
          <w:ilvl w:val="0"/>
          <w:numId w:val="8"/>
        </w:numPr>
      </w:pPr>
      <w:r>
        <w:t>Az ajánlat neve</w:t>
      </w:r>
    </w:p>
    <w:p w:rsidR="00FC61A0" w:rsidRDefault="00FC61A0" w:rsidP="004A798F">
      <w:pPr>
        <w:pStyle w:val="Listaszerbekezds"/>
        <w:numPr>
          <w:ilvl w:val="0"/>
          <w:numId w:val="8"/>
        </w:numPr>
      </w:pPr>
      <w:r>
        <w:t>Az ajánlat ára</w:t>
      </w:r>
    </w:p>
    <w:p w:rsidR="00FC61A0" w:rsidRDefault="00FC61A0" w:rsidP="004A798F">
      <w:pPr>
        <w:pStyle w:val="Listaszerbekezds"/>
        <w:numPr>
          <w:ilvl w:val="0"/>
          <w:numId w:val="8"/>
        </w:numPr>
      </w:pPr>
      <w:r>
        <w:t xml:space="preserve">Az ajánlatban szereplő terméktípusok </w:t>
      </w:r>
    </w:p>
    <w:p w:rsidR="002D1C40" w:rsidRDefault="00FC61A0" w:rsidP="004A798F">
      <w:pPr>
        <w:pStyle w:val="Listaszerbekezds"/>
        <w:numPr>
          <w:ilvl w:val="0"/>
          <w:numId w:val="8"/>
        </w:numPr>
      </w:pPr>
      <w:r>
        <w:t>Az ajánlatban szereplő terméktípusok darabszáma</w:t>
      </w:r>
    </w:p>
    <w:p w:rsidR="0068694B" w:rsidRDefault="0068694B" w:rsidP="004A798F">
      <w:pPr>
        <w:pStyle w:val="Cmsor3"/>
        <w:numPr>
          <w:ilvl w:val="2"/>
          <w:numId w:val="12"/>
        </w:numPr>
      </w:pPr>
      <w:bookmarkStart w:id="15" w:name="_Toc487465060"/>
      <w:r>
        <w:t>Riportok</w:t>
      </w:r>
      <w:bookmarkEnd w:id="15"/>
    </w:p>
    <w:p w:rsidR="0068694B" w:rsidRPr="00670F37" w:rsidRDefault="0068694B" w:rsidP="0068694B">
      <w:r>
        <w:t xml:space="preserve">A </w:t>
      </w:r>
      <w:r w:rsidRPr="00DD4C0A">
        <w:t>modul</w:t>
      </w:r>
      <w:r>
        <w:t xml:space="preserve"> legyen képes megjeleníteni egy adott raktár készletszintjét, valamint annak változását egy adott időszakban.  </w:t>
      </w:r>
      <w:r w:rsidR="008005B8">
        <w:t xml:space="preserve">A </w:t>
      </w:r>
      <w:r w:rsidR="008005B8" w:rsidRPr="00DD4C0A">
        <w:t>modul</w:t>
      </w:r>
      <w:r w:rsidR="008005B8">
        <w:t xml:space="preserve"> legyen képes megjeleníteni a</w:t>
      </w:r>
      <w:r>
        <w:t>z értékesített ajánlatok számát egy adott időszakban.</w:t>
      </w:r>
    </w:p>
    <w:p w:rsidR="002D1C40" w:rsidRDefault="002D1C40" w:rsidP="002D1C40"/>
    <w:p w:rsidR="000351B7" w:rsidRDefault="00BC60EA" w:rsidP="003576C8">
      <w:pPr>
        <w:pStyle w:val="Cmsor3"/>
      </w:pPr>
      <w:bookmarkStart w:id="16" w:name="_Toc487465061"/>
      <w:r>
        <w:t>Integrációs szolgáltatások</w:t>
      </w:r>
      <w:bookmarkEnd w:id="16"/>
    </w:p>
    <w:p w:rsidR="00BC60EA" w:rsidRDefault="00BC60EA" w:rsidP="00BC60EA">
      <w:r>
        <w:t xml:space="preserve">A modul legyen </w:t>
      </w:r>
      <w:r w:rsidR="00B5260D">
        <w:t>képes szolgáltatásokat valamint adatokat nyújtani</w:t>
      </w:r>
      <w:r>
        <w:t xml:space="preserve"> </w:t>
      </w:r>
      <w:r w:rsidR="0068694B">
        <w:t>a Web áruház modul</w:t>
      </w:r>
      <w:r>
        <w:t xml:space="preserve">nak </w:t>
      </w:r>
      <w:r w:rsidR="0068694B">
        <w:t>web-szolgáltatásokon</w:t>
      </w:r>
      <w:r>
        <w:t xml:space="preserve"> keresztül a következőkről:</w:t>
      </w:r>
    </w:p>
    <w:p w:rsidR="0068694B" w:rsidRDefault="0068694B" w:rsidP="00BC60EA"/>
    <w:p w:rsidR="005E74DE" w:rsidRDefault="005E74DE" w:rsidP="004A798F">
      <w:pPr>
        <w:pStyle w:val="Listaszerbekezds"/>
        <w:numPr>
          <w:ilvl w:val="0"/>
          <w:numId w:val="9"/>
        </w:numPr>
      </w:pPr>
      <w:r>
        <w:t>Egy ügyfél regisztrációja</w:t>
      </w:r>
    </w:p>
    <w:p w:rsidR="005E74DE" w:rsidRDefault="005E74DE" w:rsidP="004A798F">
      <w:pPr>
        <w:pStyle w:val="Listaszerbekezds"/>
        <w:numPr>
          <w:ilvl w:val="0"/>
          <w:numId w:val="9"/>
        </w:numPr>
      </w:pPr>
      <w:r>
        <w:t xml:space="preserve">Egy ügyfél </w:t>
      </w:r>
      <w:proofErr w:type="spellStart"/>
      <w:r>
        <w:t>a</w:t>
      </w:r>
      <w:r w:rsidRPr="0068694B">
        <w:t>utentikál</w:t>
      </w:r>
      <w:r>
        <w:t>niciója</w:t>
      </w:r>
      <w:proofErr w:type="spellEnd"/>
    </w:p>
    <w:p w:rsidR="00DA6024" w:rsidRDefault="00DA6024" w:rsidP="004A798F">
      <w:pPr>
        <w:pStyle w:val="Listaszerbekezds"/>
        <w:numPr>
          <w:ilvl w:val="0"/>
          <w:numId w:val="9"/>
        </w:numPr>
      </w:pPr>
      <w:r>
        <w:t>Egy ügyfél adatai felhasználó név alapján</w:t>
      </w:r>
    </w:p>
    <w:p w:rsidR="00BC60EA" w:rsidRDefault="00DA6024" w:rsidP="004A798F">
      <w:pPr>
        <w:pStyle w:val="Listaszerbekezds"/>
        <w:numPr>
          <w:ilvl w:val="0"/>
          <w:numId w:val="9"/>
        </w:numPr>
      </w:pPr>
      <w:r>
        <w:t>Egy ügyfél által vásárolt ajánlatok listája ügyfélszám alapján</w:t>
      </w:r>
    </w:p>
    <w:p w:rsidR="005A5413" w:rsidRDefault="005E74DE" w:rsidP="004A798F">
      <w:pPr>
        <w:pStyle w:val="Listaszerbekezds"/>
        <w:numPr>
          <w:ilvl w:val="0"/>
          <w:numId w:val="9"/>
        </w:numPr>
      </w:pPr>
      <w:r>
        <w:t xml:space="preserve">Az értékesíthető </w:t>
      </w:r>
      <w:r w:rsidR="005A5413">
        <w:t>ajánlatok listája</w:t>
      </w:r>
    </w:p>
    <w:p w:rsidR="00DA6024" w:rsidRDefault="00781F0C" w:rsidP="004A798F">
      <w:pPr>
        <w:pStyle w:val="Listaszerbekezds"/>
        <w:numPr>
          <w:ilvl w:val="0"/>
          <w:numId w:val="9"/>
        </w:numPr>
      </w:pPr>
      <w:r>
        <w:t>Egy paraméterül kapott felhasználó adatainak módosítása</w:t>
      </w:r>
    </w:p>
    <w:p w:rsidR="005E74DE" w:rsidRDefault="005E74DE" w:rsidP="004A798F">
      <w:pPr>
        <w:pStyle w:val="Listaszerbekezds"/>
        <w:numPr>
          <w:ilvl w:val="0"/>
          <w:numId w:val="9"/>
        </w:numPr>
      </w:pPr>
      <w:r>
        <w:lastRenderedPageBreak/>
        <w:t>Kosár kezelése</w:t>
      </w:r>
    </w:p>
    <w:p w:rsidR="00BC60EA" w:rsidRPr="00BC60EA" w:rsidRDefault="005E74DE" w:rsidP="004A798F">
      <w:pPr>
        <w:pStyle w:val="Listaszerbekezds"/>
        <w:numPr>
          <w:ilvl w:val="0"/>
          <w:numId w:val="9"/>
        </w:numPr>
      </w:pPr>
      <w:r>
        <w:t>Rendelés lementése</w:t>
      </w:r>
    </w:p>
    <w:p w:rsidR="00781F0C" w:rsidRDefault="00DD4C0A" w:rsidP="00781F0C">
      <w:pPr>
        <w:pStyle w:val="Cmsor2"/>
      </w:pPr>
      <w:bookmarkStart w:id="17" w:name="_Toc487465062"/>
      <w:r w:rsidRPr="00DD4C0A">
        <w:t xml:space="preserve">Web áruház és </w:t>
      </w:r>
      <w:proofErr w:type="spellStart"/>
      <w:r w:rsidRPr="00DD4C0A">
        <w:t>Self</w:t>
      </w:r>
      <w:proofErr w:type="spellEnd"/>
      <w:r w:rsidRPr="00DD4C0A">
        <w:t xml:space="preserve"> </w:t>
      </w:r>
      <w:proofErr w:type="spellStart"/>
      <w:r w:rsidRPr="00DD4C0A">
        <w:t>Care</w:t>
      </w:r>
      <w:proofErr w:type="spellEnd"/>
      <w:r w:rsidRPr="00DD4C0A">
        <w:t xml:space="preserve"> modul</w:t>
      </w:r>
      <w:bookmarkEnd w:id="17"/>
    </w:p>
    <w:p w:rsidR="00E6477C" w:rsidRDefault="00E63672" w:rsidP="00781F0C">
      <w:r>
        <w:t xml:space="preserve">A </w:t>
      </w:r>
      <w:r w:rsidR="00781F0C" w:rsidRPr="00DD4C0A">
        <w:t>Web áruház modul</w:t>
      </w:r>
      <w:r w:rsidR="00781F0C">
        <w:t xml:space="preserve"> két részmodulból épül fel.</w:t>
      </w:r>
    </w:p>
    <w:p w:rsidR="00E6477C" w:rsidRDefault="00E6477C" w:rsidP="004A798F">
      <w:pPr>
        <w:pStyle w:val="Listaszerbekezds"/>
        <w:numPr>
          <w:ilvl w:val="0"/>
          <w:numId w:val="10"/>
        </w:numPr>
      </w:pPr>
      <w:r w:rsidRPr="00DD4C0A">
        <w:t>Web áruház</w:t>
      </w:r>
    </w:p>
    <w:p w:rsidR="00E6477C" w:rsidRDefault="00E6477C" w:rsidP="004A798F">
      <w:pPr>
        <w:pStyle w:val="Listaszerbekezds"/>
        <w:numPr>
          <w:ilvl w:val="0"/>
          <w:numId w:val="10"/>
        </w:numPr>
      </w:pPr>
      <w:proofErr w:type="spellStart"/>
      <w:r w:rsidRPr="00DD4C0A">
        <w:t>Self</w:t>
      </w:r>
      <w:proofErr w:type="spellEnd"/>
      <w:r w:rsidRPr="00DD4C0A">
        <w:t xml:space="preserve"> </w:t>
      </w:r>
      <w:proofErr w:type="spellStart"/>
      <w:r w:rsidRPr="00DD4C0A">
        <w:t>Care</w:t>
      </w:r>
      <w:proofErr w:type="spellEnd"/>
      <w:r w:rsidRPr="00DD4C0A">
        <w:t xml:space="preserve"> </w:t>
      </w:r>
    </w:p>
    <w:p w:rsidR="00E6477C" w:rsidRDefault="00E6477C" w:rsidP="00E6477C">
      <w:pPr>
        <w:ind w:left="360"/>
      </w:pPr>
    </w:p>
    <w:p w:rsidR="00E6477C" w:rsidRDefault="00781F0C" w:rsidP="003576C8">
      <w:pPr>
        <w:pStyle w:val="Cmsor3"/>
      </w:pPr>
      <w:r>
        <w:t xml:space="preserve"> </w:t>
      </w:r>
      <w:bookmarkStart w:id="18" w:name="_Toc487465063"/>
      <w:r>
        <w:t>A Web áruház</w:t>
      </w:r>
      <w:bookmarkEnd w:id="18"/>
      <w:r>
        <w:t xml:space="preserve"> </w:t>
      </w:r>
    </w:p>
    <w:p w:rsidR="00781F0C" w:rsidRDefault="00E63672" w:rsidP="00E6477C">
      <w:r>
        <w:t>A W</w:t>
      </w:r>
      <w:r w:rsidR="00E6477C">
        <w:t>eb áruház k</w:t>
      </w:r>
      <w:r w:rsidR="00781F0C">
        <w:t xml:space="preserve">épes </w:t>
      </w:r>
      <w:r w:rsidR="005E74DE">
        <w:t>megjeleníteni és</w:t>
      </w:r>
      <w:r w:rsidR="00297DD5">
        <w:t xml:space="preserve"> értékesíteni </w:t>
      </w:r>
      <w:r w:rsidR="005E74DE">
        <w:t>ajánlatokat az</w:t>
      </w:r>
      <w:r w:rsidR="003C7D2E">
        <w:t xml:space="preserve"> ügyfelek számára. Képes</w:t>
      </w:r>
      <w:r w:rsidR="00297DD5">
        <w:t xml:space="preserve"> beregi</w:t>
      </w:r>
      <w:r w:rsidR="00E6477C">
        <w:t xml:space="preserve">sztrálni ügyfeleket a rendszerbe. A modul képes </w:t>
      </w:r>
      <w:r w:rsidR="005E74DE">
        <w:t xml:space="preserve">kosarat kezelni és </w:t>
      </w:r>
      <w:r w:rsidR="00E6477C">
        <w:t xml:space="preserve">rendeléseket </w:t>
      </w:r>
      <w:r w:rsidR="005E74DE">
        <w:t xml:space="preserve">létrehozni. </w:t>
      </w:r>
    </w:p>
    <w:p w:rsidR="003D785C" w:rsidRDefault="003D785C" w:rsidP="003576C8">
      <w:pPr>
        <w:pStyle w:val="Cmsor3"/>
      </w:pPr>
      <w:bookmarkStart w:id="19" w:name="_Toc487465064"/>
      <w:proofErr w:type="spellStart"/>
      <w:r w:rsidRPr="00DD4C0A">
        <w:t>Self</w:t>
      </w:r>
      <w:proofErr w:type="spellEnd"/>
      <w:r w:rsidRPr="00DD4C0A">
        <w:t xml:space="preserve"> </w:t>
      </w:r>
      <w:proofErr w:type="spellStart"/>
      <w:r w:rsidRPr="00DD4C0A">
        <w:t>Care</w:t>
      </w:r>
      <w:bookmarkEnd w:id="19"/>
      <w:proofErr w:type="spellEnd"/>
    </w:p>
    <w:p w:rsidR="003D785C" w:rsidRPr="003D785C" w:rsidRDefault="003D785C" w:rsidP="003D785C">
      <w:r>
        <w:t xml:space="preserve">Az ügyfél bejelentkezés után képes módosítani a személyes adatait, valamint a jelszavát. A modul képes megjeleníteni egy </w:t>
      </w:r>
      <w:r w:rsidR="005A5413">
        <w:t>bejelentkezet</w:t>
      </w:r>
      <w:r>
        <w:t xml:space="preserve"> felhasználó eddigi vásárlásait. </w:t>
      </w:r>
    </w:p>
    <w:p w:rsidR="00781F0C" w:rsidRPr="00781F0C" w:rsidRDefault="00781F0C" w:rsidP="00781F0C"/>
    <w:p w:rsidR="00BC60EA" w:rsidRDefault="005E74DE" w:rsidP="003576C8">
      <w:pPr>
        <w:pStyle w:val="Cmsor3"/>
      </w:pPr>
      <w:bookmarkStart w:id="20" w:name="_Toc487465065"/>
      <w:r>
        <w:t>Kategóriák kezelése</w:t>
      </w:r>
      <w:bookmarkEnd w:id="20"/>
    </w:p>
    <w:p w:rsidR="00BC60EA" w:rsidRDefault="00BC60EA" w:rsidP="008005B8">
      <w:r>
        <w:t xml:space="preserve">A </w:t>
      </w:r>
      <w:r w:rsidRPr="00DD4C0A">
        <w:t>modul</w:t>
      </w:r>
      <w:r>
        <w:t xml:space="preserve"> legyen képes különböző </w:t>
      </w:r>
      <w:r w:rsidR="008005B8">
        <w:t xml:space="preserve">kategóriák megjelenítésre valamint a termékeket kategóriánként kilistázni. </w:t>
      </w:r>
    </w:p>
    <w:p w:rsidR="004B05D2" w:rsidRDefault="00E6477C" w:rsidP="003576C8">
      <w:pPr>
        <w:pStyle w:val="Cmsor3"/>
      </w:pPr>
      <w:bookmarkStart w:id="21" w:name="_Toc487465066"/>
      <w:r>
        <w:t>Értékesítés</w:t>
      </w:r>
      <w:bookmarkEnd w:id="21"/>
    </w:p>
    <w:p w:rsidR="00987260" w:rsidRDefault="00E6477C" w:rsidP="00E6477C">
      <w:r>
        <w:t>Az ügyfél képes legyen az ajánlat hierarchiát bejárni valamint rákeresni kulcsszavak alapján az ajánlatokra.</w:t>
      </w:r>
      <w:r w:rsidR="00E10548">
        <w:t xml:space="preserve"> A modul képes legyen az egyes ajánlatokban lévő termékek darabszámát megjeleníteni.</w:t>
      </w:r>
      <w:r>
        <w:t xml:space="preserve"> Képes legyen több ajánlatot a kosárba helyezni. Képes legyen a kosár t</w:t>
      </w:r>
      <w:r w:rsidR="003C7D2E">
        <w:t xml:space="preserve">artalmát módosítani. Vásárolni </w:t>
      </w:r>
      <w:r>
        <w:t>csak regisztrál</w:t>
      </w:r>
      <w:r w:rsidR="00987260">
        <w:t>t</w:t>
      </w:r>
      <w:r>
        <w:t xml:space="preserve"> ügyfél tud, de az ajánlatokat </w:t>
      </w:r>
      <w:r w:rsidR="00987260">
        <w:t xml:space="preserve">bárki megnézheti. Csak </w:t>
      </w:r>
      <w:r w:rsidR="005A5413">
        <w:t>bank</w:t>
      </w:r>
      <w:r w:rsidR="00987260">
        <w:t>kártyás fizetéssel lehet fizetni. A sikeres fizetés után a modul automatikusan generál egy számlát az ügyfélnek, ami a következőket tartalmazza:</w:t>
      </w:r>
    </w:p>
    <w:p w:rsidR="00E6477C" w:rsidRDefault="00987260" w:rsidP="004A798F">
      <w:pPr>
        <w:pStyle w:val="Listaszerbekezds"/>
        <w:numPr>
          <w:ilvl w:val="0"/>
          <w:numId w:val="11"/>
        </w:numPr>
      </w:pPr>
      <w:r>
        <w:t>Az ügyfél számlázási adatai</w:t>
      </w:r>
    </w:p>
    <w:p w:rsidR="00987260" w:rsidRDefault="00987260" w:rsidP="004A798F">
      <w:pPr>
        <w:pStyle w:val="Listaszerbekezds"/>
        <w:numPr>
          <w:ilvl w:val="0"/>
          <w:numId w:val="11"/>
        </w:numPr>
      </w:pPr>
      <w:r>
        <w:t>A vásárolt terméke</w:t>
      </w:r>
    </w:p>
    <w:p w:rsidR="00987260" w:rsidRDefault="00E63672" w:rsidP="004A798F">
      <w:pPr>
        <w:pStyle w:val="Listaszerbekezds"/>
        <w:numPr>
          <w:ilvl w:val="0"/>
          <w:numId w:val="11"/>
        </w:numPr>
      </w:pPr>
      <w:r>
        <w:t>A megvásárolt ajánlatok</w:t>
      </w:r>
      <w:r w:rsidR="00987260">
        <w:t xml:space="preserve"> tételesen</w:t>
      </w:r>
    </w:p>
    <w:p w:rsidR="00987260" w:rsidRDefault="00987260" w:rsidP="004A798F">
      <w:pPr>
        <w:pStyle w:val="Listaszerbekezds"/>
        <w:numPr>
          <w:ilvl w:val="1"/>
          <w:numId w:val="11"/>
        </w:numPr>
      </w:pPr>
      <w:r>
        <w:t>Az ajánlat neve</w:t>
      </w:r>
    </w:p>
    <w:p w:rsidR="00987260" w:rsidRDefault="00987260" w:rsidP="004A798F">
      <w:pPr>
        <w:pStyle w:val="Listaszerbekezds"/>
        <w:numPr>
          <w:ilvl w:val="1"/>
          <w:numId w:val="11"/>
        </w:numPr>
      </w:pPr>
      <w:r>
        <w:t>Az ajánlat ára</w:t>
      </w:r>
    </w:p>
    <w:p w:rsidR="00987260" w:rsidRDefault="00987260" w:rsidP="004A798F">
      <w:pPr>
        <w:pStyle w:val="Listaszerbekezds"/>
        <w:numPr>
          <w:ilvl w:val="1"/>
          <w:numId w:val="11"/>
        </w:numPr>
      </w:pPr>
      <w:r>
        <w:t>A termék neve</w:t>
      </w:r>
    </w:p>
    <w:p w:rsidR="00987260" w:rsidRDefault="00E63672" w:rsidP="004A798F">
      <w:pPr>
        <w:pStyle w:val="Listaszerbekezds"/>
        <w:numPr>
          <w:ilvl w:val="0"/>
          <w:numId w:val="11"/>
        </w:numPr>
      </w:pPr>
      <w:r>
        <w:t>Az összesített ár</w:t>
      </w:r>
    </w:p>
    <w:p w:rsidR="00987260" w:rsidRDefault="00987260" w:rsidP="00987260">
      <w:pPr>
        <w:pStyle w:val="Listaszerbekezds"/>
        <w:ind w:left="780"/>
      </w:pPr>
    </w:p>
    <w:p w:rsidR="008005B8" w:rsidRDefault="008005B8" w:rsidP="003576C8">
      <w:pPr>
        <w:pStyle w:val="Cmsor3"/>
      </w:pPr>
      <w:bookmarkStart w:id="22" w:name="_Toc487465067"/>
      <w:r>
        <w:t>Regisztráció</w:t>
      </w:r>
      <w:bookmarkEnd w:id="22"/>
    </w:p>
    <w:p w:rsidR="008005B8" w:rsidRPr="008005B8" w:rsidRDefault="008005B8" w:rsidP="008005B8">
      <w:r>
        <w:t xml:space="preserve">Egy ügyfél képes regisztrálni magát a rendszerbe. </w:t>
      </w:r>
    </w:p>
    <w:p w:rsidR="003D785C" w:rsidRDefault="003D785C" w:rsidP="003576C8">
      <w:pPr>
        <w:pStyle w:val="Cmsor3"/>
      </w:pPr>
      <w:bookmarkStart w:id="23" w:name="_Toc487465068"/>
      <w:r>
        <w:t>Személyes adatok módosítása</w:t>
      </w:r>
      <w:bookmarkEnd w:id="23"/>
    </w:p>
    <w:p w:rsidR="003D785C" w:rsidRDefault="003D785C" w:rsidP="003D785C">
      <w:r>
        <w:t>Egy bejelentkezett ügyfél módosíthatja a személyes adatait valamint a jelszavát.</w:t>
      </w:r>
    </w:p>
    <w:p w:rsidR="005A5413" w:rsidRDefault="008005B8" w:rsidP="003576C8">
      <w:pPr>
        <w:pStyle w:val="Cmsor3"/>
      </w:pPr>
      <w:bookmarkStart w:id="24" w:name="_Toc487465069"/>
      <w:r>
        <w:t>Eddigi vásárlások</w:t>
      </w:r>
      <w:bookmarkEnd w:id="24"/>
    </w:p>
    <w:p w:rsidR="008005B8" w:rsidRPr="003D785C" w:rsidRDefault="008005B8" w:rsidP="008005B8">
      <w:r>
        <w:t xml:space="preserve">Egy bejelentkezett ügyfél kilistázhatja az eddigi vásárlásait. </w:t>
      </w:r>
    </w:p>
    <w:p w:rsidR="00AC19B4" w:rsidRDefault="00AC19B4" w:rsidP="00AC19B4">
      <w:pPr>
        <w:pStyle w:val="Cmsor1"/>
      </w:pPr>
      <w:bookmarkStart w:id="25" w:name="_Toc487465070"/>
      <w:r>
        <w:lastRenderedPageBreak/>
        <w:t xml:space="preserve">Implementációs </w:t>
      </w:r>
      <w:proofErr w:type="spellStart"/>
      <w:r>
        <w:t>követelemények</w:t>
      </w:r>
      <w:bookmarkEnd w:id="25"/>
      <w:proofErr w:type="spellEnd"/>
    </w:p>
    <w:p w:rsidR="00AC19B4" w:rsidRDefault="00AC19B4" w:rsidP="00AC19B4">
      <w:pPr>
        <w:pStyle w:val="Cmsor2"/>
      </w:pPr>
      <w:bookmarkStart w:id="26" w:name="_Toc487465071"/>
      <w:r>
        <w:t>Felhasználandó technológiák</w:t>
      </w:r>
      <w:bookmarkEnd w:id="26"/>
    </w:p>
    <w:p w:rsidR="00FA1AFE" w:rsidRPr="00FA1AFE" w:rsidRDefault="00AC19B4" w:rsidP="003576C8">
      <w:pPr>
        <w:pStyle w:val="Cmsor3"/>
      </w:pPr>
      <w:bookmarkStart w:id="27" w:name="_Toc487465072"/>
      <w:proofErr w:type="spellStart"/>
      <w:r>
        <w:t>B</w:t>
      </w:r>
      <w:r w:rsidRPr="00AC19B4">
        <w:t>ackoffice</w:t>
      </w:r>
      <w:bookmarkEnd w:id="27"/>
      <w:proofErr w:type="spellEnd"/>
    </w:p>
    <w:p w:rsidR="00FA1AFE" w:rsidRDefault="00FA1AFE" w:rsidP="004A798F">
      <w:pPr>
        <w:pStyle w:val="Listaszerbekezds"/>
        <w:numPr>
          <w:ilvl w:val="0"/>
          <w:numId w:val="13"/>
        </w:numPr>
      </w:pPr>
      <w:proofErr w:type="spellStart"/>
      <w:r>
        <w:t>MySQL</w:t>
      </w:r>
      <w:proofErr w:type="spellEnd"/>
    </w:p>
    <w:p w:rsidR="00AC19B4" w:rsidRDefault="00AC19B4" w:rsidP="004A798F">
      <w:pPr>
        <w:pStyle w:val="Listaszerbekezds"/>
        <w:numPr>
          <w:ilvl w:val="0"/>
          <w:numId w:val="13"/>
        </w:numPr>
      </w:pPr>
      <w:proofErr w:type="spellStart"/>
      <w:r>
        <w:t>Tomcat</w:t>
      </w:r>
      <w:proofErr w:type="spellEnd"/>
      <w:r>
        <w:t xml:space="preserve"> </w:t>
      </w:r>
      <w:r w:rsidR="00260EA4">
        <w:t>7</w:t>
      </w:r>
    </w:p>
    <w:p w:rsidR="00AC19B4" w:rsidRDefault="00AC19B4" w:rsidP="004A798F">
      <w:pPr>
        <w:pStyle w:val="Listaszerbekezds"/>
        <w:numPr>
          <w:ilvl w:val="0"/>
          <w:numId w:val="13"/>
        </w:numPr>
      </w:pPr>
      <w:r>
        <w:t>Spring Framework (</w:t>
      </w:r>
      <w:proofErr w:type="spellStart"/>
      <w:r w:rsidR="00FA1AFE">
        <w:t>Security</w:t>
      </w:r>
      <w:proofErr w:type="spellEnd"/>
      <w:r w:rsidR="00FA1AFE">
        <w:t>, Data</w:t>
      </w:r>
      <w:r>
        <w:t>)</w:t>
      </w:r>
    </w:p>
    <w:p w:rsidR="00FA1AFE" w:rsidRPr="00260EA4" w:rsidRDefault="00FA1AFE" w:rsidP="004A798F">
      <w:pPr>
        <w:pStyle w:val="Listaszerbekezds"/>
        <w:numPr>
          <w:ilvl w:val="0"/>
          <w:numId w:val="13"/>
        </w:numPr>
      </w:pPr>
      <w:bookmarkStart w:id="28" w:name="_GoBack"/>
      <w:bookmarkEnd w:id="28"/>
      <w:r>
        <w:rPr>
          <w:rFonts w:cs="Arial"/>
          <w:color w:val="242729"/>
          <w:sz w:val="23"/>
          <w:szCs w:val="23"/>
          <w:shd w:val="clear" w:color="auto" w:fill="FFFFFF"/>
        </w:rPr>
        <w:t>JERSEY </w:t>
      </w:r>
    </w:p>
    <w:p w:rsidR="00260EA4" w:rsidRDefault="00260EA4" w:rsidP="004A798F">
      <w:pPr>
        <w:pStyle w:val="Listaszerbekezds"/>
        <w:numPr>
          <w:ilvl w:val="0"/>
          <w:numId w:val="13"/>
        </w:numPr>
      </w:pPr>
      <w:r>
        <w:rPr>
          <w:rFonts w:cs="Arial"/>
          <w:color w:val="242729"/>
          <w:sz w:val="23"/>
          <w:szCs w:val="23"/>
          <w:shd w:val="clear" w:color="auto" w:fill="FFFFFF"/>
        </w:rPr>
        <w:t>JSF</w:t>
      </w:r>
    </w:p>
    <w:p w:rsidR="00AC19B4" w:rsidRDefault="00FA1AFE" w:rsidP="003576C8">
      <w:pPr>
        <w:pStyle w:val="Cmsor3"/>
      </w:pPr>
      <w:bookmarkStart w:id="29" w:name="_Toc487465073"/>
      <w:r>
        <w:t>Web áruház</w:t>
      </w:r>
      <w:bookmarkEnd w:id="29"/>
    </w:p>
    <w:p w:rsidR="00FA1AFE" w:rsidRPr="00FA1AFE" w:rsidRDefault="00FA1AFE" w:rsidP="004A798F">
      <w:pPr>
        <w:pStyle w:val="Listaszerbekezds"/>
        <w:numPr>
          <w:ilvl w:val="0"/>
          <w:numId w:val="13"/>
        </w:numPr>
      </w:pPr>
      <w:proofErr w:type="spellStart"/>
      <w:r w:rsidRPr="00FA1AFE">
        <w:t>AngularJS</w:t>
      </w:r>
      <w:proofErr w:type="spellEnd"/>
    </w:p>
    <w:p w:rsidR="00FA1AFE" w:rsidRPr="00FA1AFE" w:rsidRDefault="00FA1AFE" w:rsidP="004A798F">
      <w:pPr>
        <w:pStyle w:val="Listaszerbekezds"/>
        <w:numPr>
          <w:ilvl w:val="0"/>
          <w:numId w:val="13"/>
        </w:numPr>
      </w:pPr>
      <w:r w:rsidRPr="00FA1AFE">
        <w:t>SCSS</w:t>
      </w:r>
    </w:p>
    <w:p w:rsidR="00FA1AFE" w:rsidRPr="00FA1AFE" w:rsidRDefault="00FA1AFE" w:rsidP="004A798F">
      <w:pPr>
        <w:pStyle w:val="Listaszerbekezds"/>
        <w:numPr>
          <w:ilvl w:val="0"/>
          <w:numId w:val="13"/>
        </w:numPr>
      </w:pPr>
      <w:proofErr w:type="spellStart"/>
      <w:r w:rsidRPr="00FA1AFE">
        <w:t>gulp</w:t>
      </w:r>
      <w:proofErr w:type="spellEnd"/>
    </w:p>
    <w:p w:rsidR="008005B8" w:rsidRDefault="00AC19B4" w:rsidP="00AC19B4">
      <w:pPr>
        <w:pStyle w:val="Cmsor2"/>
      </w:pPr>
      <w:r>
        <w:t xml:space="preserve">  </w:t>
      </w:r>
      <w:bookmarkStart w:id="30" w:name="_Toc487465074"/>
      <w:r w:rsidR="00FA1AFE">
        <w:t>Általános elvárások</w:t>
      </w:r>
      <w:bookmarkEnd w:id="30"/>
    </w:p>
    <w:p w:rsidR="00FA1AFE" w:rsidRDefault="00FA1AFE" w:rsidP="004A798F">
      <w:pPr>
        <w:pStyle w:val="Listaszerbekezds"/>
        <w:numPr>
          <w:ilvl w:val="0"/>
          <w:numId w:val="13"/>
        </w:numPr>
      </w:pPr>
      <w:r w:rsidRPr="00FA1AFE">
        <w:t xml:space="preserve">Minden felületnek jól kell megjelennie az alábbi </w:t>
      </w:r>
      <w:r>
        <w:t>felbontásokon:</w:t>
      </w:r>
    </w:p>
    <w:p w:rsidR="00FA1AFE" w:rsidRDefault="00FA1AFE" w:rsidP="004A798F">
      <w:pPr>
        <w:pStyle w:val="Listaszerbekezds"/>
        <w:numPr>
          <w:ilvl w:val="0"/>
          <w:numId w:val="13"/>
        </w:numPr>
      </w:pPr>
      <w:r>
        <w:t xml:space="preserve">x </w:t>
      </w:r>
      <w:proofErr w:type="gramStart"/>
      <w:r>
        <w:t>&lt; 768px</w:t>
      </w:r>
      <w:proofErr w:type="gramEnd"/>
    </w:p>
    <w:p w:rsidR="00FA1AFE" w:rsidRDefault="00FA1AFE" w:rsidP="004A798F">
      <w:pPr>
        <w:pStyle w:val="Listaszerbekezds"/>
        <w:numPr>
          <w:ilvl w:val="0"/>
          <w:numId w:val="13"/>
        </w:numPr>
      </w:pPr>
      <w:r>
        <w:t xml:space="preserve">768px ≤ x </w:t>
      </w:r>
      <w:proofErr w:type="gramStart"/>
      <w:r>
        <w:t>&lt; 1200px</w:t>
      </w:r>
      <w:proofErr w:type="gramEnd"/>
    </w:p>
    <w:p w:rsidR="00FA1AFE" w:rsidRDefault="00FA1AFE" w:rsidP="004A798F">
      <w:pPr>
        <w:pStyle w:val="Listaszerbekezds"/>
        <w:numPr>
          <w:ilvl w:val="0"/>
          <w:numId w:val="13"/>
        </w:numPr>
      </w:pPr>
      <w:r>
        <w:t>1200px ≤ x</w:t>
      </w:r>
    </w:p>
    <w:p w:rsidR="00FA1AFE" w:rsidRDefault="00FA1AFE" w:rsidP="004A798F">
      <w:pPr>
        <w:pStyle w:val="Listaszerbekezds"/>
        <w:numPr>
          <w:ilvl w:val="0"/>
          <w:numId w:val="13"/>
        </w:numPr>
      </w:pPr>
      <w:r w:rsidRPr="00FA1AFE">
        <w:t>A változásoknak, módosításnak minden képernyőn meg kell jelennie</w:t>
      </w:r>
    </w:p>
    <w:p w:rsidR="00FA1AFE" w:rsidRDefault="00FA1AFE" w:rsidP="00FA1AFE">
      <w:pPr>
        <w:pStyle w:val="Cmsor2"/>
      </w:pPr>
      <w:bookmarkStart w:id="31" w:name="_Toc487465075"/>
      <w:r>
        <w:t>Mérföldkövek</w:t>
      </w:r>
      <w:bookmarkEnd w:id="31"/>
    </w:p>
    <w:p w:rsidR="00FA1AFE" w:rsidRDefault="00FA1AFE" w:rsidP="003576C8">
      <w:pPr>
        <w:pStyle w:val="Cmsor3"/>
      </w:pPr>
      <w:bookmarkStart w:id="32" w:name="_Toc487465076"/>
      <w:r>
        <w:t>M1</w:t>
      </w:r>
      <w:bookmarkEnd w:id="32"/>
    </w:p>
    <w:p w:rsidR="00FA1AFE" w:rsidRDefault="00FA1AFE" w:rsidP="004A798F">
      <w:pPr>
        <w:pStyle w:val="Listaszerbekezds"/>
        <w:numPr>
          <w:ilvl w:val="0"/>
          <w:numId w:val="14"/>
        </w:numPr>
      </w:pPr>
      <w:r>
        <w:t>Felhasználó és ügyfél regisztráció</w:t>
      </w:r>
    </w:p>
    <w:p w:rsidR="003576C8" w:rsidRDefault="003576C8" w:rsidP="004A798F">
      <w:pPr>
        <w:pStyle w:val="Listaszerbekezds"/>
        <w:numPr>
          <w:ilvl w:val="0"/>
          <w:numId w:val="14"/>
        </w:numPr>
      </w:pPr>
      <w:r>
        <w:t>Ügyfél profil</w:t>
      </w:r>
    </w:p>
    <w:p w:rsidR="00FA1AFE" w:rsidRDefault="003576C8" w:rsidP="004A798F">
      <w:pPr>
        <w:pStyle w:val="Listaszerbekezds"/>
        <w:numPr>
          <w:ilvl w:val="0"/>
          <w:numId w:val="14"/>
        </w:numPr>
      </w:pPr>
      <w:r>
        <w:t>Felhasználó kezelés</w:t>
      </w:r>
    </w:p>
    <w:p w:rsidR="003576C8" w:rsidRDefault="003576C8" w:rsidP="004A798F">
      <w:pPr>
        <w:pStyle w:val="Listaszerbekezds"/>
        <w:numPr>
          <w:ilvl w:val="0"/>
          <w:numId w:val="14"/>
        </w:numPr>
      </w:pPr>
      <w:proofErr w:type="spellStart"/>
      <w:r>
        <w:t>A</w:t>
      </w:r>
      <w:r w:rsidRPr="003576C8">
        <w:t>utentikáció</w:t>
      </w:r>
      <w:proofErr w:type="spellEnd"/>
      <w:r w:rsidRPr="003576C8">
        <w:t xml:space="preserve"> és </w:t>
      </w:r>
      <w:proofErr w:type="spellStart"/>
      <w:r w:rsidRPr="003576C8">
        <w:t>autorizáció</w:t>
      </w:r>
      <w:proofErr w:type="spellEnd"/>
    </w:p>
    <w:p w:rsidR="003576C8" w:rsidRDefault="003576C8" w:rsidP="003576C8">
      <w:pPr>
        <w:pStyle w:val="Cmsor3"/>
      </w:pPr>
      <w:bookmarkStart w:id="33" w:name="_Toc487465077"/>
      <w:r>
        <w:t>M2</w:t>
      </w:r>
      <w:bookmarkEnd w:id="33"/>
    </w:p>
    <w:p w:rsidR="003576C8" w:rsidRDefault="003576C8" w:rsidP="004A798F">
      <w:pPr>
        <w:pStyle w:val="Listaszerbekezds"/>
        <w:numPr>
          <w:ilvl w:val="0"/>
          <w:numId w:val="14"/>
        </w:numPr>
      </w:pPr>
      <w:r>
        <w:t>Termék és ajánlat kezelés</w:t>
      </w:r>
    </w:p>
    <w:p w:rsidR="005824BB" w:rsidRDefault="005824BB" w:rsidP="004A798F">
      <w:pPr>
        <w:pStyle w:val="Listaszerbekezds"/>
        <w:numPr>
          <w:ilvl w:val="0"/>
          <w:numId w:val="14"/>
        </w:numPr>
      </w:pPr>
      <w:r>
        <w:t>Raktár kezelés</w:t>
      </w:r>
    </w:p>
    <w:p w:rsidR="003576C8" w:rsidRDefault="003576C8" w:rsidP="004A798F">
      <w:pPr>
        <w:pStyle w:val="Listaszerbekezds"/>
        <w:numPr>
          <w:ilvl w:val="0"/>
          <w:numId w:val="14"/>
        </w:numPr>
      </w:pPr>
      <w:r>
        <w:t>Ajánlatok megjelenítése és szűrése</w:t>
      </w:r>
    </w:p>
    <w:p w:rsidR="003576C8" w:rsidRDefault="003576C8" w:rsidP="004A798F">
      <w:pPr>
        <w:pStyle w:val="Listaszerbekezds"/>
        <w:numPr>
          <w:ilvl w:val="0"/>
          <w:numId w:val="14"/>
        </w:numPr>
      </w:pPr>
      <w:r>
        <w:t>Kosár műveletek</w:t>
      </w:r>
    </w:p>
    <w:p w:rsidR="003576C8" w:rsidRDefault="003576C8" w:rsidP="003576C8">
      <w:pPr>
        <w:pStyle w:val="Cmsor3"/>
      </w:pPr>
      <w:bookmarkStart w:id="34" w:name="_Toc487465078"/>
      <w:r>
        <w:t>M3</w:t>
      </w:r>
      <w:bookmarkEnd w:id="34"/>
    </w:p>
    <w:p w:rsidR="003576C8" w:rsidRDefault="003576C8" w:rsidP="004A798F">
      <w:pPr>
        <w:pStyle w:val="Listaszerbekezds"/>
        <w:numPr>
          <w:ilvl w:val="0"/>
          <w:numId w:val="15"/>
        </w:numPr>
      </w:pPr>
      <w:r>
        <w:t>Fizetés és számlanyomtatás</w:t>
      </w:r>
    </w:p>
    <w:p w:rsidR="003576C8" w:rsidRDefault="003576C8" w:rsidP="004A798F">
      <w:pPr>
        <w:pStyle w:val="Listaszerbekezds"/>
        <w:numPr>
          <w:ilvl w:val="0"/>
          <w:numId w:val="15"/>
        </w:numPr>
      </w:pPr>
      <w:r w:rsidRPr="003576C8">
        <w:t>Eddigi vásárlások</w:t>
      </w:r>
    </w:p>
    <w:p w:rsidR="003576C8" w:rsidRPr="003576C8" w:rsidRDefault="003576C8" w:rsidP="004A798F">
      <w:pPr>
        <w:pStyle w:val="Listaszerbekezds"/>
        <w:numPr>
          <w:ilvl w:val="0"/>
          <w:numId w:val="15"/>
        </w:numPr>
      </w:pPr>
      <w:r>
        <w:t>Riportok</w:t>
      </w:r>
    </w:p>
    <w:sectPr w:rsidR="003576C8" w:rsidRPr="003576C8" w:rsidSect="00871BBA">
      <w:headerReference w:type="default" r:id="rId13"/>
      <w:footerReference w:type="even" r:id="rId14"/>
      <w:footerReference w:type="default" r:id="rId15"/>
      <w:pgSz w:w="11906" w:h="16838" w:code="9"/>
      <w:pgMar w:top="1418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5F3D" w:rsidRDefault="00815F3D">
      <w:r>
        <w:separator/>
      </w:r>
    </w:p>
    <w:p w:rsidR="00815F3D" w:rsidRDefault="00815F3D"/>
  </w:endnote>
  <w:endnote w:type="continuationSeparator" w:id="0">
    <w:p w:rsidR="00815F3D" w:rsidRDefault="00815F3D">
      <w:r>
        <w:continuationSeparator/>
      </w:r>
    </w:p>
    <w:p w:rsidR="00815F3D" w:rsidRDefault="00815F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19B4" w:rsidRDefault="00AC19B4" w:rsidP="009F61EA">
    <w:pPr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:rsidR="00AC19B4" w:rsidRDefault="00AC19B4" w:rsidP="00EE01A8">
    <w:pPr>
      <w:ind w:right="360"/>
    </w:pPr>
  </w:p>
  <w:p w:rsidR="00AC19B4" w:rsidRDefault="00AC19B4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2567264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AC19B4" w:rsidRPr="00871BBA" w:rsidRDefault="00AC19B4" w:rsidP="00871BBA">
            <w:pPr>
              <w:pStyle w:val="llb"/>
              <w:jc w:val="right"/>
            </w:pPr>
            <w:r w:rsidRPr="009533E0">
              <w:rPr>
                <w:bCs/>
                <w:szCs w:val="18"/>
              </w:rPr>
              <w:fldChar w:fldCharType="begin"/>
            </w:r>
            <w:r w:rsidRPr="009533E0">
              <w:rPr>
                <w:bCs/>
                <w:szCs w:val="18"/>
              </w:rPr>
              <w:instrText>PAGE</w:instrText>
            </w:r>
            <w:r w:rsidRPr="009533E0">
              <w:rPr>
                <w:bCs/>
                <w:szCs w:val="18"/>
              </w:rPr>
              <w:fldChar w:fldCharType="separate"/>
            </w:r>
            <w:r w:rsidR="00260EA4">
              <w:rPr>
                <w:bCs/>
                <w:noProof/>
                <w:szCs w:val="18"/>
              </w:rPr>
              <w:t>6</w:t>
            </w:r>
            <w:r w:rsidRPr="009533E0">
              <w:rPr>
                <w:bCs/>
                <w:szCs w:val="18"/>
              </w:rPr>
              <w:fldChar w:fldCharType="end"/>
            </w:r>
            <w:r w:rsidRPr="009533E0">
              <w:rPr>
                <w:szCs w:val="18"/>
              </w:rPr>
              <w:t>/</w:t>
            </w:r>
            <w:r w:rsidRPr="009533E0">
              <w:rPr>
                <w:bCs/>
                <w:szCs w:val="18"/>
              </w:rPr>
              <w:fldChar w:fldCharType="begin"/>
            </w:r>
            <w:r w:rsidRPr="009533E0">
              <w:rPr>
                <w:bCs/>
                <w:szCs w:val="18"/>
              </w:rPr>
              <w:instrText>NUMPAGES</w:instrText>
            </w:r>
            <w:r w:rsidRPr="009533E0">
              <w:rPr>
                <w:bCs/>
                <w:szCs w:val="18"/>
              </w:rPr>
              <w:fldChar w:fldCharType="separate"/>
            </w:r>
            <w:r w:rsidR="00260EA4">
              <w:rPr>
                <w:bCs/>
                <w:noProof/>
                <w:szCs w:val="18"/>
              </w:rPr>
              <w:t>7</w:t>
            </w:r>
            <w:r w:rsidRPr="009533E0">
              <w:rPr>
                <w:bCs/>
                <w:szCs w:val="1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5F3D" w:rsidRDefault="00815F3D">
      <w:r>
        <w:separator/>
      </w:r>
    </w:p>
    <w:p w:rsidR="00815F3D" w:rsidRDefault="00815F3D"/>
  </w:footnote>
  <w:footnote w:type="continuationSeparator" w:id="0">
    <w:p w:rsidR="00815F3D" w:rsidRDefault="00815F3D">
      <w:r>
        <w:continuationSeparator/>
      </w:r>
    </w:p>
    <w:p w:rsidR="00815F3D" w:rsidRDefault="00815F3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19B4" w:rsidRPr="0041650A" w:rsidRDefault="00815F3D" w:rsidP="00342028">
    <w:pPr>
      <w:pStyle w:val="lfej"/>
      <w:tabs>
        <w:tab w:val="clear" w:pos="4536"/>
        <w:tab w:val="clear" w:pos="9072"/>
        <w:tab w:val="right" w:pos="14175"/>
      </w:tabs>
      <w:spacing w:after="600" w:line="276" w:lineRule="auto"/>
      <w:rPr>
        <w:b w:val="0"/>
      </w:rPr>
    </w:pPr>
    <w:sdt>
      <w:sdtPr>
        <w:alias w:val="A dokumentum címe"/>
        <w:tag w:val="A dokumentum címe"/>
        <w:id w:val="-474992642"/>
        <w:lock w:val="sdtLocked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C19B4">
          <w:t>WEBSHOP PROJEKT</w:t>
        </w:r>
      </w:sdtContent>
    </w:sdt>
    <w:r w:rsidR="00AC19B4" w:rsidRPr="00240490">
      <w:t xml:space="preserve"> – </w:t>
    </w:r>
    <w:sdt>
      <w:sdtPr>
        <w:alias w:val="A dokumentum típusa"/>
        <w:tag w:val="A dokumentum típusa"/>
        <w:id w:val="2060352188"/>
        <w:lock w:val="sdtLocked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AC19B4">
          <w:t>Funkcionális Specifikáció</w:t>
        </w:r>
      </w:sdtContent>
    </w:sdt>
    <w:r w:rsidR="00AC19B4" w:rsidRPr="0041650A">
      <w:rPr>
        <w:b w:val="0"/>
        <w:noProof/>
      </w:rPr>
      <w:drawing>
        <wp:anchor distT="0" distB="0" distL="114300" distR="114300" simplePos="0" relativeHeight="251658240" behindDoc="0" locked="1" layoutInCell="1" allowOverlap="1">
          <wp:simplePos x="0" y="0"/>
          <wp:positionH relativeFrom="margin">
            <wp:align>right</wp:align>
          </wp:positionH>
          <wp:positionV relativeFrom="page">
            <wp:posOffset>431800</wp:posOffset>
          </wp:positionV>
          <wp:extent cx="1182370" cy="406400"/>
          <wp:effectExtent l="0" t="0" r="0" b="0"/>
          <wp:wrapSquare wrapText="bothSides"/>
          <wp:docPr id="6" name="Kép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uron_Logo_h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2558" cy="40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A08CB39E"/>
    <w:lvl w:ilvl="0">
      <w:start w:val="1"/>
      <w:numFmt w:val="bullet"/>
      <w:pStyle w:val="Felsorols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12D4BC6"/>
    <w:multiLevelType w:val="hybridMultilevel"/>
    <w:tmpl w:val="43DCE1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975A8"/>
    <w:multiLevelType w:val="hybridMultilevel"/>
    <w:tmpl w:val="04E2CC60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BEA389D"/>
    <w:multiLevelType w:val="hybridMultilevel"/>
    <w:tmpl w:val="4B1010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6564A"/>
    <w:multiLevelType w:val="hybridMultilevel"/>
    <w:tmpl w:val="408818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D2C5E"/>
    <w:multiLevelType w:val="hybridMultilevel"/>
    <w:tmpl w:val="7D5E15F4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48326FC"/>
    <w:multiLevelType w:val="hybridMultilevel"/>
    <w:tmpl w:val="9C1436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CF042A"/>
    <w:multiLevelType w:val="hybridMultilevel"/>
    <w:tmpl w:val="EE54BC42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213950EF"/>
    <w:multiLevelType w:val="multilevel"/>
    <w:tmpl w:val="9CE0D6C6"/>
    <w:lvl w:ilvl="0">
      <w:start w:val="1"/>
      <w:numFmt w:val="decimal"/>
      <w:pStyle w:val="Cmsor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2E7B52B1"/>
    <w:multiLevelType w:val="hybridMultilevel"/>
    <w:tmpl w:val="377E3D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0F0860"/>
    <w:multiLevelType w:val="hybridMultilevel"/>
    <w:tmpl w:val="F1723F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B90A0E"/>
    <w:multiLevelType w:val="hybridMultilevel"/>
    <w:tmpl w:val="A5AE8ED0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500" w:hanging="360"/>
      </w:pPr>
    </w:lvl>
    <w:lvl w:ilvl="2" w:tplc="040E001B" w:tentative="1">
      <w:start w:val="1"/>
      <w:numFmt w:val="lowerRoman"/>
      <w:lvlText w:val="%3."/>
      <w:lvlJc w:val="right"/>
      <w:pPr>
        <w:ind w:left="2220" w:hanging="180"/>
      </w:pPr>
    </w:lvl>
    <w:lvl w:ilvl="3" w:tplc="040E000F" w:tentative="1">
      <w:start w:val="1"/>
      <w:numFmt w:val="decimal"/>
      <w:lvlText w:val="%4."/>
      <w:lvlJc w:val="left"/>
      <w:pPr>
        <w:ind w:left="2940" w:hanging="360"/>
      </w:pPr>
    </w:lvl>
    <w:lvl w:ilvl="4" w:tplc="040E0019" w:tentative="1">
      <w:start w:val="1"/>
      <w:numFmt w:val="lowerLetter"/>
      <w:lvlText w:val="%5."/>
      <w:lvlJc w:val="left"/>
      <w:pPr>
        <w:ind w:left="3660" w:hanging="360"/>
      </w:pPr>
    </w:lvl>
    <w:lvl w:ilvl="5" w:tplc="040E001B" w:tentative="1">
      <w:start w:val="1"/>
      <w:numFmt w:val="lowerRoman"/>
      <w:lvlText w:val="%6."/>
      <w:lvlJc w:val="right"/>
      <w:pPr>
        <w:ind w:left="4380" w:hanging="180"/>
      </w:pPr>
    </w:lvl>
    <w:lvl w:ilvl="6" w:tplc="040E000F" w:tentative="1">
      <w:start w:val="1"/>
      <w:numFmt w:val="decimal"/>
      <w:lvlText w:val="%7."/>
      <w:lvlJc w:val="left"/>
      <w:pPr>
        <w:ind w:left="5100" w:hanging="360"/>
      </w:pPr>
    </w:lvl>
    <w:lvl w:ilvl="7" w:tplc="040E0019" w:tentative="1">
      <w:start w:val="1"/>
      <w:numFmt w:val="lowerLetter"/>
      <w:lvlText w:val="%8."/>
      <w:lvlJc w:val="left"/>
      <w:pPr>
        <w:ind w:left="5820" w:hanging="360"/>
      </w:pPr>
    </w:lvl>
    <w:lvl w:ilvl="8" w:tplc="040E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59C65A93"/>
    <w:multiLevelType w:val="hybridMultilevel"/>
    <w:tmpl w:val="F760C6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595A57"/>
    <w:multiLevelType w:val="hybridMultilevel"/>
    <w:tmpl w:val="FC2EFC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1"/>
  </w:num>
  <w:num w:numId="4">
    <w:abstractNumId w:val="2"/>
  </w:num>
  <w:num w:numId="5">
    <w:abstractNumId w:val="5"/>
  </w:num>
  <w:num w:numId="6">
    <w:abstractNumId w:val="1"/>
  </w:num>
  <w:num w:numId="7">
    <w:abstractNumId w:val="4"/>
  </w:num>
  <w:num w:numId="8">
    <w:abstractNumId w:val="6"/>
  </w:num>
  <w:num w:numId="9">
    <w:abstractNumId w:val="10"/>
  </w:num>
  <w:num w:numId="10">
    <w:abstractNumId w:val="12"/>
  </w:num>
  <w:num w:numId="11">
    <w:abstractNumId w:val="7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3"/>
  </w:num>
  <w:num w:numId="15">
    <w:abstractNumId w:val="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B41"/>
    <w:rsid w:val="000005BE"/>
    <w:rsid w:val="00000DEE"/>
    <w:rsid w:val="0000707B"/>
    <w:rsid w:val="00015C5A"/>
    <w:rsid w:val="000211CA"/>
    <w:rsid w:val="0002645C"/>
    <w:rsid w:val="0003310A"/>
    <w:rsid w:val="000351B7"/>
    <w:rsid w:val="000376B9"/>
    <w:rsid w:val="00052ADA"/>
    <w:rsid w:val="000530B5"/>
    <w:rsid w:val="0005559C"/>
    <w:rsid w:val="000625EF"/>
    <w:rsid w:val="0007153F"/>
    <w:rsid w:val="000778C9"/>
    <w:rsid w:val="000A3A11"/>
    <w:rsid w:val="000A7ACA"/>
    <w:rsid w:val="000B17BF"/>
    <w:rsid w:val="000B746E"/>
    <w:rsid w:val="000D3005"/>
    <w:rsid w:val="000D4BC0"/>
    <w:rsid w:val="000E2C62"/>
    <w:rsid w:val="000E64E5"/>
    <w:rsid w:val="000F4385"/>
    <w:rsid w:val="000F4733"/>
    <w:rsid w:val="000F72D2"/>
    <w:rsid w:val="00110386"/>
    <w:rsid w:val="001167B2"/>
    <w:rsid w:val="00121A99"/>
    <w:rsid w:val="00140864"/>
    <w:rsid w:val="00163A32"/>
    <w:rsid w:val="00165AAD"/>
    <w:rsid w:val="00186C6A"/>
    <w:rsid w:val="00195C8B"/>
    <w:rsid w:val="0019649C"/>
    <w:rsid w:val="001B5EF0"/>
    <w:rsid w:val="001C7FE5"/>
    <w:rsid w:val="001D0369"/>
    <w:rsid w:val="001E00CE"/>
    <w:rsid w:val="001E0311"/>
    <w:rsid w:val="001E2998"/>
    <w:rsid w:val="001E5E90"/>
    <w:rsid w:val="001F7CF7"/>
    <w:rsid w:val="002022BF"/>
    <w:rsid w:val="00216F5B"/>
    <w:rsid w:val="002206DF"/>
    <w:rsid w:val="00224F99"/>
    <w:rsid w:val="00225B58"/>
    <w:rsid w:val="00237970"/>
    <w:rsid w:val="00240490"/>
    <w:rsid w:val="00241347"/>
    <w:rsid w:val="00260EA4"/>
    <w:rsid w:val="00281CE7"/>
    <w:rsid w:val="00284C63"/>
    <w:rsid w:val="0029276A"/>
    <w:rsid w:val="00297DD5"/>
    <w:rsid w:val="002A7A64"/>
    <w:rsid w:val="002B75C4"/>
    <w:rsid w:val="002C4CA0"/>
    <w:rsid w:val="002C56EF"/>
    <w:rsid w:val="002D1C40"/>
    <w:rsid w:val="002D2D26"/>
    <w:rsid w:val="00336A06"/>
    <w:rsid w:val="00342028"/>
    <w:rsid w:val="0034691F"/>
    <w:rsid w:val="00350188"/>
    <w:rsid w:val="003576C8"/>
    <w:rsid w:val="00362243"/>
    <w:rsid w:val="00365824"/>
    <w:rsid w:val="00380391"/>
    <w:rsid w:val="0039081C"/>
    <w:rsid w:val="003978AE"/>
    <w:rsid w:val="003B3A12"/>
    <w:rsid w:val="003C4FA4"/>
    <w:rsid w:val="003C7D2E"/>
    <w:rsid w:val="003D785C"/>
    <w:rsid w:val="003E27CC"/>
    <w:rsid w:val="003F3AC4"/>
    <w:rsid w:val="0041650A"/>
    <w:rsid w:val="0041793C"/>
    <w:rsid w:val="00421052"/>
    <w:rsid w:val="00440898"/>
    <w:rsid w:val="00447C19"/>
    <w:rsid w:val="004550BC"/>
    <w:rsid w:val="00461417"/>
    <w:rsid w:val="00464868"/>
    <w:rsid w:val="004777D3"/>
    <w:rsid w:val="004A798F"/>
    <w:rsid w:val="004B05D2"/>
    <w:rsid w:val="004C268A"/>
    <w:rsid w:val="004D5E92"/>
    <w:rsid w:val="004D7416"/>
    <w:rsid w:val="004E2D54"/>
    <w:rsid w:val="004F2E1C"/>
    <w:rsid w:val="00535026"/>
    <w:rsid w:val="00543BAB"/>
    <w:rsid w:val="005715DF"/>
    <w:rsid w:val="005824BB"/>
    <w:rsid w:val="005900A5"/>
    <w:rsid w:val="005944E4"/>
    <w:rsid w:val="0059574A"/>
    <w:rsid w:val="005A5413"/>
    <w:rsid w:val="005D19BA"/>
    <w:rsid w:val="005E74DE"/>
    <w:rsid w:val="005F60D2"/>
    <w:rsid w:val="00601F5F"/>
    <w:rsid w:val="00611B7A"/>
    <w:rsid w:val="00617CA3"/>
    <w:rsid w:val="00622F4C"/>
    <w:rsid w:val="006257A6"/>
    <w:rsid w:val="00630BEC"/>
    <w:rsid w:val="006322AE"/>
    <w:rsid w:val="00654F6F"/>
    <w:rsid w:val="006550E3"/>
    <w:rsid w:val="00670F37"/>
    <w:rsid w:val="0068517C"/>
    <w:rsid w:val="0068694B"/>
    <w:rsid w:val="006B7355"/>
    <w:rsid w:val="006C5BE8"/>
    <w:rsid w:val="006E08FA"/>
    <w:rsid w:val="006E1733"/>
    <w:rsid w:val="006F24A6"/>
    <w:rsid w:val="00717708"/>
    <w:rsid w:val="007432B9"/>
    <w:rsid w:val="00767C83"/>
    <w:rsid w:val="007728FA"/>
    <w:rsid w:val="00775B85"/>
    <w:rsid w:val="007760E8"/>
    <w:rsid w:val="00776F99"/>
    <w:rsid w:val="007810BA"/>
    <w:rsid w:val="00781F0C"/>
    <w:rsid w:val="0079269C"/>
    <w:rsid w:val="007B4927"/>
    <w:rsid w:val="007E56D4"/>
    <w:rsid w:val="007F5C71"/>
    <w:rsid w:val="007F7C28"/>
    <w:rsid w:val="008005B8"/>
    <w:rsid w:val="00805544"/>
    <w:rsid w:val="00815F3D"/>
    <w:rsid w:val="00831FD3"/>
    <w:rsid w:val="00842BE2"/>
    <w:rsid w:val="008520E5"/>
    <w:rsid w:val="00863276"/>
    <w:rsid w:val="0086576C"/>
    <w:rsid w:val="00871BBA"/>
    <w:rsid w:val="0089456D"/>
    <w:rsid w:val="008A5BDC"/>
    <w:rsid w:val="008B2F71"/>
    <w:rsid w:val="008C0701"/>
    <w:rsid w:val="008D60F0"/>
    <w:rsid w:val="008E4AFA"/>
    <w:rsid w:val="00906983"/>
    <w:rsid w:val="009207D0"/>
    <w:rsid w:val="00945C4B"/>
    <w:rsid w:val="009533E0"/>
    <w:rsid w:val="009638D3"/>
    <w:rsid w:val="009806B2"/>
    <w:rsid w:val="00984B41"/>
    <w:rsid w:val="00987260"/>
    <w:rsid w:val="00995FB0"/>
    <w:rsid w:val="00997439"/>
    <w:rsid w:val="009A62F0"/>
    <w:rsid w:val="009D40F8"/>
    <w:rsid w:val="009E2A14"/>
    <w:rsid w:val="009F61EA"/>
    <w:rsid w:val="00A0102E"/>
    <w:rsid w:val="00A260EA"/>
    <w:rsid w:val="00A3317E"/>
    <w:rsid w:val="00A52126"/>
    <w:rsid w:val="00A52EA1"/>
    <w:rsid w:val="00A567C1"/>
    <w:rsid w:val="00A67DB0"/>
    <w:rsid w:val="00A7080D"/>
    <w:rsid w:val="00A81CC0"/>
    <w:rsid w:val="00A92C22"/>
    <w:rsid w:val="00AA7FBE"/>
    <w:rsid w:val="00AC19B4"/>
    <w:rsid w:val="00AE2714"/>
    <w:rsid w:val="00B0650E"/>
    <w:rsid w:val="00B20401"/>
    <w:rsid w:val="00B279E6"/>
    <w:rsid w:val="00B32A46"/>
    <w:rsid w:val="00B5260D"/>
    <w:rsid w:val="00B63167"/>
    <w:rsid w:val="00B6554C"/>
    <w:rsid w:val="00B75022"/>
    <w:rsid w:val="00B81347"/>
    <w:rsid w:val="00B82351"/>
    <w:rsid w:val="00BA2A36"/>
    <w:rsid w:val="00BB7326"/>
    <w:rsid w:val="00BC546B"/>
    <w:rsid w:val="00BC60EA"/>
    <w:rsid w:val="00C03D12"/>
    <w:rsid w:val="00C1321E"/>
    <w:rsid w:val="00C22B72"/>
    <w:rsid w:val="00C25C85"/>
    <w:rsid w:val="00C60C6E"/>
    <w:rsid w:val="00C61B8E"/>
    <w:rsid w:val="00C73DB8"/>
    <w:rsid w:val="00C83A0F"/>
    <w:rsid w:val="00CA47C9"/>
    <w:rsid w:val="00CA69CC"/>
    <w:rsid w:val="00CC139C"/>
    <w:rsid w:val="00CC3845"/>
    <w:rsid w:val="00CC7E1F"/>
    <w:rsid w:val="00CD1701"/>
    <w:rsid w:val="00CD53B6"/>
    <w:rsid w:val="00CE0A84"/>
    <w:rsid w:val="00CE1632"/>
    <w:rsid w:val="00CE3FE6"/>
    <w:rsid w:val="00CF28C1"/>
    <w:rsid w:val="00CF7039"/>
    <w:rsid w:val="00D01B5E"/>
    <w:rsid w:val="00D03398"/>
    <w:rsid w:val="00D06046"/>
    <w:rsid w:val="00D25D15"/>
    <w:rsid w:val="00D266AA"/>
    <w:rsid w:val="00D349B8"/>
    <w:rsid w:val="00D37DF5"/>
    <w:rsid w:val="00D40B09"/>
    <w:rsid w:val="00D40B31"/>
    <w:rsid w:val="00D54CA4"/>
    <w:rsid w:val="00D60FD6"/>
    <w:rsid w:val="00D704EC"/>
    <w:rsid w:val="00D70823"/>
    <w:rsid w:val="00D827E1"/>
    <w:rsid w:val="00D92A93"/>
    <w:rsid w:val="00DA522C"/>
    <w:rsid w:val="00DA6024"/>
    <w:rsid w:val="00DB1B72"/>
    <w:rsid w:val="00DC36B6"/>
    <w:rsid w:val="00DD1097"/>
    <w:rsid w:val="00DD269E"/>
    <w:rsid w:val="00DD4C0A"/>
    <w:rsid w:val="00E01507"/>
    <w:rsid w:val="00E06BC4"/>
    <w:rsid w:val="00E10548"/>
    <w:rsid w:val="00E404C7"/>
    <w:rsid w:val="00E63672"/>
    <w:rsid w:val="00E6477C"/>
    <w:rsid w:val="00E7742A"/>
    <w:rsid w:val="00E82C50"/>
    <w:rsid w:val="00E94443"/>
    <w:rsid w:val="00EA2E2E"/>
    <w:rsid w:val="00EA4CD5"/>
    <w:rsid w:val="00EB598B"/>
    <w:rsid w:val="00EC6DD3"/>
    <w:rsid w:val="00EC7FFA"/>
    <w:rsid w:val="00ED32EE"/>
    <w:rsid w:val="00EE01A8"/>
    <w:rsid w:val="00EE1BEF"/>
    <w:rsid w:val="00EE52C8"/>
    <w:rsid w:val="00F03574"/>
    <w:rsid w:val="00F04D16"/>
    <w:rsid w:val="00F05CA9"/>
    <w:rsid w:val="00F14979"/>
    <w:rsid w:val="00F16AA6"/>
    <w:rsid w:val="00F16AB7"/>
    <w:rsid w:val="00F25F27"/>
    <w:rsid w:val="00F261E2"/>
    <w:rsid w:val="00F31978"/>
    <w:rsid w:val="00F32E54"/>
    <w:rsid w:val="00F46709"/>
    <w:rsid w:val="00F71CAC"/>
    <w:rsid w:val="00F743E5"/>
    <w:rsid w:val="00F93698"/>
    <w:rsid w:val="00F97C27"/>
    <w:rsid w:val="00FA11B8"/>
    <w:rsid w:val="00FA1AFE"/>
    <w:rsid w:val="00FB5DEA"/>
    <w:rsid w:val="00FB673A"/>
    <w:rsid w:val="00FC61A0"/>
    <w:rsid w:val="00FC6D9B"/>
    <w:rsid w:val="00FE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D63FC72E-8194-4B2E-B245-2888F5671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Times New Roman"/>
        <w:color w:val="333436"/>
        <w:sz w:val="22"/>
        <w:szCs w:val="22"/>
        <w:lang w:val="hu-HU" w:eastAsia="hu-HU" w:bidi="ar-SA"/>
      </w:rPr>
    </w:rPrDefault>
    <w:pPrDefault>
      <w:pPr>
        <w:spacing w:line="276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005B8"/>
    <w:rPr>
      <w:color w:val="000000"/>
    </w:rPr>
  </w:style>
  <w:style w:type="paragraph" w:styleId="Cmsor1">
    <w:name w:val="heading 1"/>
    <w:basedOn w:val="Norml"/>
    <w:next w:val="Norml"/>
    <w:autoRedefine/>
    <w:qFormat/>
    <w:rsid w:val="001C7FE5"/>
    <w:pPr>
      <w:keepNext/>
      <w:numPr>
        <w:numId w:val="1"/>
      </w:numPr>
      <w:spacing w:before="240" w:after="60"/>
      <w:ind w:left="431" w:hanging="431"/>
      <w:outlineLvl w:val="0"/>
    </w:pPr>
    <w:rPr>
      <w:rFonts w:cs="Arial"/>
      <w:b/>
      <w:bCs/>
      <w:smallCaps/>
      <w:kern w:val="32"/>
      <w:sz w:val="28"/>
      <w:szCs w:val="28"/>
    </w:rPr>
  </w:style>
  <w:style w:type="paragraph" w:styleId="Cmsor2">
    <w:name w:val="heading 2"/>
    <w:basedOn w:val="Norml"/>
    <w:next w:val="Norml"/>
    <w:link w:val="Cmsor2Char"/>
    <w:autoRedefine/>
    <w:qFormat/>
    <w:rsid w:val="001C7FE5"/>
    <w:pPr>
      <w:keepNext/>
      <w:numPr>
        <w:ilvl w:val="1"/>
        <w:numId w:val="1"/>
      </w:numPr>
      <w:spacing w:before="240" w:after="60"/>
      <w:ind w:left="578" w:hanging="578"/>
      <w:outlineLvl w:val="1"/>
    </w:pPr>
    <w:rPr>
      <w:rFonts w:cs="Arial"/>
      <w:b/>
      <w:bCs/>
      <w:iCs/>
      <w:sz w:val="24"/>
      <w:szCs w:val="28"/>
    </w:rPr>
  </w:style>
  <w:style w:type="paragraph" w:styleId="Cmsor3">
    <w:name w:val="heading 3"/>
    <w:basedOn w:val="Norml"/>
    <w:next w:val="Norml"/>
    <w:link w:val="Cmsor3Char"/>
    <w:autoRedefine/>
    <w:qFormat/>
    <w:rsid w:val="003576C8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Cmsor4">
    <w:name w:val="heading 4"/>
    <w:basedOn w:val="Norml"/>
    <w:next w:val="Norml"/>
    <w:autoRedefine/>
    <w:qFormat/>
    <w:rsid w:val="00EE01A8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autoRedefine/>
    <w:qFormat/>
    <w:rsid w:val="00EE01A8"/>
    <w:pPr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paragraph" w:styleId="Cmsor6">
    <w:name w:val="heading 6"/>
    <w:basedOn w:val="Norml"/>
    <w:next w:val="Norml"/>
    <w:autoRedefine/>
    <w:semiHidden/>
    <w:unhideWhenUsed/>
    <w:rsid w:val="00AA7FBE"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Cmsor7">
    <w:name w:val="heading 7"/>
    <w:basedOn w:val="Norml"/>
    <w:next w:val="Norml"/>
    <w:autoRedefine/>
    <w:semiHidden/>
    <w:unhideWhenUsed/>
    <w:rsid w:val="00AA7FBE"/>
    <w:pPr>
      <w:numPr>
        <w:ilvl w:val="6"/>
        <w:numId w:val="1"/>
      </w:numPr>
      <w:spacing w:before="240" w:after="60"/>
      <w:outlineLvl w:val="6"/>
    </w:pPr>
  </w:style>
  <w:style w:type="paragraph" w:styleId="Cmsor8">
    <w:name w:val="heading 8"/>
    <w:basedOn w:val="Norml"/>
    <w:next w:val="Norml"/>
    <w:autoRedefine/>
    <w:semiHidden/>
    <w:unhideWhenUsed/>
    <w:rsid w:val="00EE01A8"/>
    <w:pPr>
      <w:numPr>
        <w:ilvl w:val="7"/>
        <w:numId w:val="1"/>
      </w:numPr>
      <w:spacing w:before="240" w:after="60"/>
      <w:outlineLvl w:val="7"/>
    </w:pPr>
    <w:rPr>
      <w:iCs/>
    </w:rPr>
  </w:style>
  <w:style w:type="paragraph" w:styleId="Cmsor9">
    <w:name w:val="heading 9"/>
    <w:basedOn w:val="Norml"/>
    <w:next w:val="Norml"/>
    <w:autoRedefine/>
    <w:semiHidden/>
    <w:unhideWhenUsed/>
    <w:rsid w:val="00AA7FBE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nhideWhenUsed/>
    <w:rsid w:val="00F16AB7"/>
    <w:pPr>
      <w:tabs>
        <w:tab w:val="center" w:pos="4536"/>
        <w:tab w:val="right" w:pos="9072"/>
      </w:tabs>
      <w:spacing w:line="240" w:lineRule="auto"/>
      <w:ind w:right="2552"/>
    </w:pPr>
    <w:rPr>
      <w:b/>
    </w:rPr>
  </w:style>
  <w:style w:type="paragraph" w:styleId="Cm">
    <w:name w:val="Title"/>
    <w:basedOn w:val="Norml"/>
    <w:next w:val="Norml"/>
    <w:autoRedefine/>
    <w:rsid w:val="001C7FE5"/>
    <w:pPr>
      <w:spacing w:before="1680" w:after="60"/>
      <w:jc w:val="center"/>
      <w:outlineLvl w:val="0"/>
    </w:pPr>
    <w:rPr>
      <w:rFonts w:cs="Arial"/>
      <w:b/>
      <w:bCs/>
      <w:caps/>
      <w:kern w:val="28"/>
      <w:sz w:val="36"/>
      <w:szCs w:val="32"/>
    </w:rPr>
  </w:style>
  <w:style w:type="paragraph" w:styleId="Dokumentumtrkp">
    <w:name w:val="Document Map"/>
    <w:basedOn w:val="Norml"/>
    <w:semiHidden/>
    <w:rsid w:val="00AA7FB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uborkszveg">
    <w:name w:val="Balloon Text"/>
    <w:basedOn w:val="Norml"/>
    <w:link w:val="BuborkszvegChar"/>
    <w:semiHidden/>
    <w:unhideWhenUsed/>
    <w:rsid w:val="00D03398"/>
    <w:pPr>
      <w:spacing w:line="240" w:lineRule="auto"/>
    </w:pPr>
    <w:rPr>
      <w:rFonts w:ascii="Tahoma" w:hAnsi="Tahoma" w:cs="Tahoma"/>
      <w:sz w:val="16"/>
      <w:szCs w:val="16"/>
    </w:rPr>
  </w:style>
  <w:style w:type="paragraph" w:styleId="TJ1">
    <w:name w:val="toc 1"/>
    <w:basedOn w:val="Norml"/>
    <w:next w:val="Norml"/>
    <w:autoRedefine/>
    <w:uiPriority w:val="39"/>
    <w:rsid w:val="00FE2745"/>
    <w:pPr>
      <w:spacing w:line="240" w:lineRule="auto"/>
    </w:pPr>
  </w:style>
  <w:style w:type="paragraph" w:styleId="TJ2">
    <w:name w:val="toc 2"/>
    <w:basedOn w:val="Norml"/>
    <w:next w:val="Norml"/>
    <w:autoRedefine/>
    <w:uiPriority w:val="39"/>
    <w:rsid w:val="00FE2745"/>
    <w:pPr>
      <w:spacing w:line="240" w:lineRule="auto"/>
    </w:pPr>
  </w:style>
  <w:style w:type="paragraph" w:styleId="TJ3">
    <w:name w:val="toc 3"/>
    <w:basedOn w:val="Norml"/>
    <w:next w:val="Norml"/>
    <w:autoRedefine/>
    <w:uiPriority w:val="39"/>
    <w:rsid w:val="00216F5B"/>
    <w:pPr>
      <w:tabs>
        <w:tab w:val="left" w:pos="720"/>
        <w:tab w:val="right" w:leader="dot" w:pos="9639"/>
      </w:tabs>
      <w:spacing w:line="240" w:lineRule="auto"/>
    </w:pPr>
    <w:rPr>
      <w:noProof/>
    </w:rPr>
  </w:style>
  <w:style w:type="character" w:styleId="Hiperhivatkozs">
    <w:name w:val="Hyperlink"/>
    <w:uiPriority w:val="99"/>
    <w:rsid w:val="00D03398"/>
    <w:rPr>
      <w:rFonts w:ascii="Arial" w:hAnsi="Arial"/>
      <w:color w:val="048688"/>
      <w:sz w:val="22"/>
      <w:u w:val="single"/>
    </w:rPr>
  </w:style>
  <w:style w:type="character" w:customStyle="1" w:styleId="lfejChar">
    <w:name w:val="Élőfej Char"/>
    <w:basedOn w:val="Bekezdsalapbettpusa"/>
    <w:link w:val="lfej"/>
    <w:rsid w:val="00F16AB7"/>
    <w:rPr>
      <w:b/>
      <w:color w:val="000000"/>
    </w:rPr>
  </w:style>
  <w:style w:type="character" w:styleId="Oldalszm">
    <w:name w:val="page number"/>
    <w:semiHidden/>
    <w:rsid w:val="00D03398"/>
    <w:rPr>
      <w:rFonts w:ascii="Arial" w:hAnsi="Arial"/>
      <w:color w:val="333436"/>
      <w:sz w:val="22"/>
    </w:rPr>
  </w:style>
  <w:style w:type="paragraph" w:styleId="llb">
    <w:name w:val="footer"/>
    <w:basedOn w:val="Norml"/>
    <w:link w:val="llbChar"/>
    <w:uiPriority w:val="99"/>
    <w:unhideWhenUsed/>
    <w:rsid w:val="009533E0"/>
    <w:pPr>
      <w:tabs>
        <w:tab w:val="center" w:pos="4536"/>
        <w:tab w:val="right" w:pos="9072"/>
      </w:tabs>
      <w:spacing w:before="300"/>
    </w:pPr>
    <w:rPr>
      <w:color w:val="auto"/>
      <w:sz w:val="18"/>
    </w:rPr>
  </w:style>
  <w:style w:type="character" w:customStyle="1" w:styleId="BuborkszvegChar">
    <w:name w:val="Buborékszöveg Char"/>
    <w:basedOn w:val="Bekezdsalapbettpusa"/>
    <w:link w:val="Buborkszveg"/>
    <w:semiHidden/>
    <w:rsid w:val="00EC6DD3"/>
    <w:rPr>
      <w:rFonts w:ascii="Tahoma" w:hAnsi="Tahoma" w:cs="Tahoma"/>
      <w:sz w:val="16"/>
      <w:szCs w:val="16"/>
    </w:rPr>
  </w:style>
  <w:style w:type="character" w:customStyle="1" w:styleId="llbChar">
    <w:name w:val="Élőláb Char"/>
    <w:basedOn w:val="Bekezdsalapbettpusa"/>
    <w:link w:val="llb"/>
    <w:uiPriority w:val="99"/>
    <w:rsid w:val="009533E0"/>
    <w:rPr>
      <w:color w:val="auto"/>
      <w:sz w:val="18"/>
    </w:rPr>
  </w:style>
  <w:style w:type="character" w:styleId="Helyrzszveg">
    <w:name w:val="Placeholder Text"/>
    <w:basedOn w:val="Bekezdsalapbettpusa"/>
    <w:uiPriority w:val="99"/>
    <w:semiHidden/>
    <w:rsid w:val="00DC36B6"/>
    <w:rPr>
      <w:color w:val="808080"/>
    </w:rPr>
  </w:style>
  <w:style w:type="paragraph" w:styleId="Listaszerbekezds">
    <w:name w:val="List Paragraph"/>
    <w:basedOn w:val="Norml"/>
    <w:uiPriority w:val="34"/>
    <w:qFormat/>
    <w:rsid w:val="001D0369"/>
    <w:pPr>
      <w:ind w:left="720"/>
      <w:contextualSpacing/>
    </w:pPr>
  </w:style>
  <w:style w:type="paragraph" w:customStyle="1" w:styleId="Dokumentumtpusa">
    <w:name w:val="Dokumentum típusa"/>
    <w:basedOn w:val="Norml"/>
    <w:next w:val="Norml"/>
    <w:link w:val="DokumentumtpusaChar"/>
    <w:semiHidden/>
    <w:rsid w:val="001C7FE5"/>
    <w:pPr>
      <w:spacing w:before="2040"/>
      <w:jc w:val="center"/>
    </w:pPr>
    <w:rPr>
      <w:b/>
    </w:rPr>
  </w:style>
  <w:style w:type="paragraph" w:customStyle="1" w:styleId="Dokumentumadatok">
    <w:name w:val="Dokumentum adatok"/>
    <w:basedOn w:val="Norml"/>
    <w:link w:val="DokumentumadatokChar"/>
    <w:semiHidden/>
    <w:rsid w:val="001C7FE5"/>
    <w:pPr>
      <w:spacing w:line="240" w:lineRule="auto"/>
      <w:jc w:val="center"/>
    </w:pPr>
    <w:rPr>
      <w:b/>
      <w:sz w:val="20"/>
      <w:szCs w:val="20"/>
    </w:rPr>
  </w:style>
  <w:style w:type="character" w:customStyle="1" w:styleId="DokumentumtpusaChar">
    <w:name w:val="Dokumentum típusa Char"/>
    <w:basedOn w:val="Bekezdsalapbettpusa"/>
    <w:link w:val="Dokumentumtpusa"/>
    <w:semiHidden/>
    <w:rsid w:val="00EC6DD3"/>
    <w:rPr>
      <w:b/>
    </w:rPr>
  </w:style>
  <w:style w:type="character" w:customStyle="1" w:styleId="DokumentumadatokChar">
    <w:name w:val="Dokumentum adatok Char"/>
    <w:basedOn w:val="Bekezdsalapbettpusa"/>
    <w:link w:val="Dokumentumadatok"/>
    <w:semiHidden/>
    <w:rsid w:val="00EC6DD3"/>
    <w:rPr>
      <w:b/>
      <w:sz w:val="20"/>
      <w:szCs w:val="20"/>
    </w:rPr>
  </w:style>
  <w:style w:type="paragraph" w:styleId="Felsorols">
    <w:name w:val="List Bullet"/>
    <w:basedOn w:val="Norml"/>
    <w:rsid w:val="00AE2714"/>
    <w:pPr>
      <w:numPr>
        <w:numId w:val="2"/>
      </w:numPr>
      <w:contextualSpacing/>
    </w:pPr>
  </w:style>
  <w:style w:type="character" w:customStyle="1" w:styleId="Cmsor3Char">
    <w:name w:val="Címsor 3 Char"/>
    <w:basedOn w:val="Bekezdsalapbettpusa"/>
    <w:link w:val="Cmsor3"/>
    <w:rsid w:val="003576C8"/>
    <w:rPr>
      <w:rFonts w:cs="Arial"/>
      <w:b/>
      <w:bCs/>
      <w:color w:val="000000"/>
      <w:szCs w:val="26"/>
    </w:rPr>
  </w:style>
  <w:style w:type="character" w:customStyle="1" w:styleId="Cmsor2Char">
    <w:name w:val="Címsor 2 Char"/>
    <w:basedOn w:val="Bekezdsalapbettpusa"/>
    <w:link w:val="Cmsor2"/>
    <w:rsid w:val="005A5413"/>
    <w:rPr>
      <w:rFonts w:cs="Arial"/>
      <w:b/>
      <w:bCs/>
      <w:iCs/>
      <w:color w:val="000000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0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38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516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39846">
          <w:marLeft w:val="240"/>
          <w:marRight w:val="0"/>
          <w:marTop w:val="0"/>
          <w:marBottom w:val="0"/>
          <w:divBdr>
            <w:top w:val="single" w:sz="6" w:space="2" w:color="AAAAAA"/>
            <w:left w:val="single" w:sz="6" w:space="2" w:color="AAAAAA"/>
            <w:bottom w:val="none" w:sz="0" w:space="0" w:color="auto"/>
            <w:right w:val="single" w:sz="6" w:space="2" w:color="AAAAAA"/>
          </w:divBdr>
          <w:divsChild>
            <w:div w:id="1047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neuron.hu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tsisa\Downloads\Neuron_Dokumentum-sablon_hu_2013_0220%20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47F004874C44CA99ADC351D343D50DE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881C5BD-BE7D-4233-AF37-10DF632D45C7}"/>
      </w:docPartPr>
      <w:docPartBody>
        <w:p w:rsidR="00202936" w:rsidRDefault="005E4BEF">
          <w:pPr>
            <w:pStyle w:val="447F004874C44CA99ADC351D343D50DE"/>
          </w:pPr>
          <w:r w:rsidRPr="00611B7A">
            <w:rPr>
              <w:color w:val="FF0000"/>
            </w:rPr>
            <w:t>A dokumentum típusa</w:t>
          </w:r>
        </w:p>
      </w:docPartBody>
    </w:docPart>
    <w:docPart>
      <w:docPartPr>
        <w:name w:val="75C5D60E658F41D88E1368DD395D39C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43FC21D-D8D6-43AA-93BE-110792A23B8C}"/>
      </w:docPartPr>
      <w:docPartBody>
        <w:p w:rsidR="00202936" w:rsidRDefault="005E4BEF">
          <w:pPr>
            <w:pStyle w:val="75C5D60E658F41D88E1368DD395D39C6"/>
          </w:pPr>
          <w:r w:rsidRPr="00611B7A">
            <w:rPr>
              <w:color w:val="FF0000"/>
            </w:rPr>
            <w:t>A dokumentum Címe</w:t>
          </w:r>
        </w:p>
      </w:docPartBody>
    </w:docPart>
    <w:docPart>
      <w:docPartPr>
        <w:name w:val="7295BCCA3795421BACBB4322950DD00D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8D50610E-981A-4B79-8B1B-04276C7218BB}"/>
      </w:docPartPr>
      <w:docPartBody>
        <w:p w:rsidR="00202936" w:rsidRDefault="005E4BEF">
          <w:pPr>
            <w:pStyle w:val="7295BCCA3795421BACBB4322950DD00D"/>
          </w:pPr>
          <w:r w:rsidRPr="00611B7A">
            <w:rPr>
              <w:color w:val="FF0000"/>
            </w:rPr>
            <w:t>A dokumentum alcíme</w:t>
          </w:r>
        </w:p>
      </w:docPartBody>
    </w:docPart>
    <w:docPart>
      <w:docPartPr>
        <w:name w:val="84F83FFD7DF34B7C99A3F4B8ACDC2FA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3921CE0-EB16-4B43-A102-3D4A80565AA9}"/>
      </w:docPartPr>
      <w:docPartBody>
        <w:p w:rsidR="00202936" w:rsidRDefault="005E4BEF">
          <w:pPr>
            <w:pStyle w:val="84F83FFD7DF34B7C99A3F4B8ACDC2FA4"/>
          </w:pPr>
          <w:r w:rsidRPr="00611B7A">
            <w:rPr>
              <w:color w:val="FF0000"/>
            </w:rPr>
            <w:t>A szerző neve</w:t>
          </w:r>
        </w:p>
      </w:docPartBody>
    </w:docPart>
    <w:docPart>
      <w:docPartPr>
        <w:name w:val="10BFEAC8C9044FF682F4ABB9284B068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F83785C-6093-432D-AE2B-E93D12862B31}"/>
      </w:docPartPr>
      <w:docPartBody>
        <w:p w:rsidR="00202936" w:rsidRDefault="005E4BEF">
          <w:pPr>
            <w:pStyle w:val="10BFEAC8C9044FF682F4ABB9284B068B"/>
          </w:pPr>
          <w:r w:rsidRPr="00611B7A">
            <w:rPr>
              <w:color w:val="FF0000"/>
            </w:rPr>
            <w:t>A jóváhagyó neve</w:t>
          </w:r>
        </w:p>
      </w:docPartBody>
    </w:docPart>
    <w:docPart>
      <w:docPartPr>
        <w:name w:val="4A816E021CDD419AAB447920165C7DA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06CA60F-560D-4781-9265-366F4FE93CC3}"/>
      </w:docPartPr>
      <w:docPartBody>
        <w:p w:rsidR="00202936" w:rsidRDefault="005E4BEF">
          <w:pPr>
            <w:pStyle w:val="4A816E021CDD419AAB447920165C7DA8"/>
          </w:pPr>
          <w:r w:rsidRPr="00611B7A">
            <w:rPr>
              <w:color w:val="FF0000"/>
            </w:rPr>
            <w:t>Az aktuális verzió száma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E4BEF"/>
    <w:rsid w:val="00160133"/>
    <w:rsid w:val="001C2CC7"/>
    <w:rsid w:val="00202936"/>
    <w:rsid w:val="002932A6"/>
    <w:rsid w:val="005E4BEF"/>
    <w:rsid w:val="00630A6A"/>
    <w:rsid w:val="00862888"/>
    <w:rsid w:val="00B15F14"/>
    <w:rsid w:val="00C60ED6"/>
    <w:rsid w:val="00E1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932A6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447F004874C44CA99ADC351D343D50DE">
    <w:name w:val="447F004874C44CA99ADC351D343D50DE"/>
    <w:rsid w:val="002932A6"/>
  </w:style>
  <w:style w:type="paragraph" w:customStyle="1" w:styleId="75C5D60E658F41D88E1368DD395D39C6">
    <w:name w:val="75C5D60E658F41D88E1368DD395D39C6"/>
    <w:rsid w:val="002932A6"/>
  </w:style>
  <w:style w:type="paragraph" w:customStyle="1" w:styleId="7295BCCA3795421BACBB4322950DD00D">
    <w:name w:val="7295BCCA3795421BACBB4322950DD00D"/>
    <w:rsid w:val="002932A6"/>
  </w:style>
  <w:style w:type="paragraph" w:customStyle="1" w:styleId="84F83FFD7DF34B7C99A3F4B8ACDC2FA4">
    <w:name w:val="84F83FFD7DF34B7C99A3F4B8ACDC2FA4"/>
    <w:rsid w:val="002932A6"/>
  </w:style>
  <w:style w:type="paragraph" w:customStyle="1" w:styleId="10BFEAC8C9044FF682F4ABB9284B068B">
    <w:name w:val="10BFEAC8C9044FF682F4ABB9284B068B"/>
    <w:rsid w:val="002932A6"/>
  </w:style>
  <w:style w:type="paragraph" w:customStyle="1" w:styleId="4A816E021CDD419AAB447920165C7DA8">
    <w:name w:val="4A816E021CDD419AAB447920165C7DA8"/>
    <w:rsid w:val="002932A6"/>
  </w:style>
  <w:style w:type="paragraph" w:customStyle="1" w:styleId="E9D4C314B74847CB98F0873062AC9EDE">
    <w:name w:val="E9D4C314B74847CB98F0873062AC9EDE"/>
    <w:rsid w:val="002932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Neuron">
      <a:dk1>
        <a:srgbClr val="000000"/>
      </a:dk1>
      <a:lt1>
        <a:srgbClr val="FFFFFF"/>
      </a:lt1>
      <a:dk2>
        <a:srgbClr val="048688"/>
      </a:dk2>
      <a:lt2>
        <a:srgbClr val="9FC9CA"/>
      </a:lt2>
      <a:accent1>
        <a:srgbClr val="048688"/>
      </a:accent1>
      <a:accent2>
        <a:srgbClr val="9FC9CA"/>
      </a:accent2>
      <a:accent3>
        <a:srgbClr val="333436"/>
      </a:accent3>
      <a:accent4>
        <a:srgbClr val="D9DADA"/>
      </a:accent4>
      <a:accent5>
        <a:srgbClr val="9D9E9E"/>
      </a:accent5>
      <a:accent6>
        <a:srgbClr val="333333"/>
      </a:accent6>
      <a:hlink>
        <a:srgbClr val="048688"/>
      </a:hlink>
      <a:folHlink>
        <a:srgbClr val="9FC9C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08ADBFDD6856F4A9C75C7A19E8E8B68" ma:contentTypeVersion="0" ma:contentTypeDescription="Új dokumentum létrehozása." ma:contentTypeScope="" ma:versionID="4dd8b60a5bbd2157c64cb02e3ac80a5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272c3706e31d85aa278778a102586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4A859C-80FA-410F-9A12-CEE6094B55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8B277A-6F34-42CB-87F1-5ED193596E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434D867-8A2C-4E81-B4C3-9782F80E383E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E7247F85-1A7F-489E-93F0-765D945BE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Neuron_Dokumentum-sablon_hu_2013_0220 (2)</Template>
  <TotalTime>36</TotalTime>
  <Pages>7</Pages>
  <Words>1205</Words>
  <Characters>8316</Characters>
  <Application>Microsoft Office Word</Application>
  <DocSecurity>0</DocSecurity>
  <Lines>69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WEBSHOP PROJEKT</vt:lpstr>
    </vt:vector>
  </TitlesOfParts>
  <Company>Neuron Szoftver Kft.</Company>
  <LinksUpToDate>false</LinksUpToDate>
  <CharactersWithSpaces>9502</CharactersWithSpaces>
  <SharedDoc>false</SharedDoc>
  <HLinks>
    <vt:vector size="36" baseType="variant"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_Toc131310596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_Toc131310595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_Toc131310594</vt:lpwstr>
      </vt:variant>
      <vt:variant>
        <vt:i4>1966132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_Toc131310593</vt:lpwstr>
      </vt:variant>
      <vt:variant>
        <vt:i4>1966132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_Toc131310592</vt:lpwstr>
      </vt:variant>
      <vt:variant>
        <vt:i4>1966132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_Toc131310591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WEBSHOP PROJEKT</dc:title>
  <dc:creator>Zelei Attila</dc:creator>
  <cp:lastModifiedBy>Zelei Attila</cp:lastModifiedBy>
  <cp:revision>6</cp:revision>
  <dcterms:created xsi:type="dcterms:W3CDTF">2017-07-10T13:29:00Z</dcterms:created>
  <dcterms:modified xsi:type="dcterms:W3CDTF">2017-07-14T08:07:00Z</dcterms:modified>
  <cp:category>Funkcionális Specifikáció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0x010100A08ADBFDD6856F4A9C75C7A19E8E8B68</vt:lpwstr>
  </property>
</Properties>
</file>